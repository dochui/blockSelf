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eastAsia="zh-CN"/>
        </w:rPr>
        <w:t>系统管理</w:t>
      </w:r>
      <w:r>
        <w:tab/>
      </w:r>
      <w:r>
        <w:fldChar w:fldCharType="begin"/>
      </w:r>
      <w:r>
        <w:instrText xml:space="preserve"> PAGEREF _Toc14426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初始组网</w:t>
      </w:r>
      <w:r>
        <w:tab/>
      </w:r>
      <w:r>
        <w:fldChar w:fldCharType="begin"/>
      </w:r>
      <w:r>
        <w:instrText xml:space="preserve"> PAGEREF _Toc32480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1.1.1. </w:t>
      </w:r>
      <w:r>
        <w:rPr>
          <w:rFonts w:hint="eastAsia"/>
          <w:lang w:val="en-US" w:eastAsia="zh-CN"/>
        </w:rPr>
        <w:t>网络拓扑</w:t>
      </w:r>
      <w:r>
        <w:tab/>
      </w:r>
      <w:r>
        <w:fldChar w:fldCharType="begin"/>
      </w:r>
      <w:r>
        <w:instrText xml:space="preserve"> PAGEREF _Toc13089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1.1.2. </w:t>
      </w:r>
      <w:r>
        <w:rPr>
          <w:rFonts w:hint="eastAsia"/>
          <w:lang w:val="en-US" w:eastAsia="zh-CN"/>
        </w:rPr>
        <w:t>初始部署新网Orderer节点</w:t>
      </w:r>
      <w:r>
        <w:tab/>
      </w:r>
      <w:r>
        <w:fldChar w:fldCharType="begin"/>
      </w:r>
      <w:r>
        <w:instrText xml:space="preserve"> PAGEREF _Toc18193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1.1.3. </w:t>
      </w:r>
      <w:r>
        <w:rPr>
          <w:rFonts w:hint="eastAsia"/>
          <w:lang w:val="en-US" w:eastAsia="zh-CN"/>
        </w:rPr>
        <w:t>初始部署新网peer节点</w:t>
      </w:r>
      <w:r>
        <w:tab/>
      </w:r>
      <w:r>
        <w:fldChar w:fldCharType="begin"/>
      </w:r>
      <w:r>
        <w:instrText xml:space="preserve"> PAGEREF _Toc24727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新增orderer节点入网</w:t>
      </w:r>
      <w:r>
        <w:tab/>
      </w:r>
      <w:r>
        <w:fldChar w:fldCharType="begin"/>
      </w:r>
      <w:r>
        <w:instrText xml:space="preserve"> PAGEREF _Toc7601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1.2.1. </w:t>
      </w:r>
      <w:r>
        <w:rPr>
          <w:rFonts w:hint="eastAsia"/>
          <w:lang w:val="en-US" w:eastAsia="zh-CN"/>
        </w:rPr>
        <w:t>Orderer节点安装</w:t>
      </w:r>
      <w:r>
        <w:tab/>
      </w:r>
      <w:r>
        <w:fldChar w:fldCharType="begin"/>
      </w:r>
      <w:r>
        <w:instrText xml:space="preserve"> PAGEREF _Toc27728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1.2.2. Orderer</w:t>
      </w:r>
      <w:r>
        <w:rPr>
          <w:rFonts w:hint="eastAsia"/>
          <w:lang w:val="en-US" w:eastAsia="zh-CN"/>
        </w:rPr>
        <w:t>节点启动</w:t>
      </w:r>
      <w:r>
        <w:tab/>
      </w:r>
      <w:r>
        <w:fldChar w:fldCharType="begin"/>
      </w:r>
      <w:r>
        <w:instrText xml:space="preserve"> PAGEREF _Toc17886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1.2.3. </w:t>
      </w:r>
      <w:r>
        <w:rPr>
          <w:rFonts w:hint="eastAsia"/>
          <w:lang w:val="en-US" w:eastAsia="zh-CN"/>
        </w:rPr>
        <w:t>Orderer节点入网</w:t>
      </w:r>
      <w:r>
        <w:tab/>
      </w:r>
      <w:r>
        <w:fldChar w:fldCharType="begin"/>
      </w:r>
      <w:r>
        <w:instrText xml:space="preserve"> PAGEREF _Toc9057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1.2.4. Orderer</w:t>
      </w:r>
      <w:r>
        <w:rPr>
          <w:rFonts w:hint="eastAsia"/>
          <w:lang w:val="en-US" w:eastAsia="zh-CN"/>
        </w:rPr>
        <w:t>节点停止</w:t>
      </w:r>
      <w:r>
        <w:tab/>
      </w:r>
      <w:r>
        <w:fldChar w:fldCharType="begin"/>
      </w:r>
      <w:r>
        <w:instrText xml:space="preserve"> PAGEREF _Toc23811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新增机构节点入网</w:t>
      </w:r>
      <w:r>
        <w:tab/>
      </w:r>
      <w:r>
        <w:fldChar w:fldCharType="begin"/>
      </w:r>
      <w:r>
        <w:instrText xml:space="preserve"> PAGEREF _Toc18315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1.3.1. </w:t>
      </w:r>
      <w:r>
        <w:rPr>
          <w:rFonts w:hint="eastAsia"/>
          <w:lang w:val="en-US" w:eastAsia="zh-CN"/>
        </w:rPr>
        <w:t>Peer节点安装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1.3.2. </w:t>
      </w:r>
      <w:r>
        <w:rPr>
          <w:rFonts w:hint="eastAsia"/>
          <w:lang w:val="en-US" w:eastAsia="zh-CN"/>
        </w:rPr>
        <w:t>Peer节点启动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1.3.3. </w:t>
      </w:r>
      <w:r>
        <w:rPr>
          <w:rFonts w:hint="eastAsia"/>
          <w:lang w:val="en-US" w:eastAsia="zh-CN"/>
        </w:rPr>
        <w:t>Peer节点入网</w:t>
      </w:r>
      <w:r>
        <w:tab/>
      </w:r>
      <w:r>
        <w:fldChar w:fldCharType="begin"/>
      </w:r>
      <w:r>
        <w:instrText xml:space="preserve"> PAGEREF _Toc15411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1.3.4. </w:t>
      </w:r>
      <w:r>
        <w:rPr>
          <w:rFonts w:hint="eastAsia"/>
          <w:lang w:val="en-US" w:eastAsia="zh-CN"/>
        </w:rPr>
        <w:t>Peer节点停止</w:t>
      </w:r>
      <w:r>
        <w:tab/>
      </w:r>
      <w:r>
        <w:fldChar w:fldCharType="begin"/>
      </w:r>
      <w:r>
        <w:instrText xml:space="preserve"> PAGEREF _Toc13329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eastAsia="zh-CN"/>
        </w:rPr>
        <w:t>可用性监控</w:t>
      </w:r>
      <w:r>
        <w:tab/>
      </w:r>
      <w:r>
        <w:fldChar w:fldCharType="begin"/>
      </w:r>
      <w:r>
        <w:instrText xml:space="preserve"> PAGEREF _Toc10055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区块节点浏览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组网节点监控</w:t>
      </w:r>
      <w:r>
        <w:tab/>
      </w:r>
      <w:r>
        <w:fldChar w:fldCharType="begin"/>
      </w:r>
      <w:r>
        <w:instrText xml:space="preserve"> PAGEREF _Toc26960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Orderer节点监控</w:t>
      </w:r>
      <w:r>
        <w:tab/>
      </w:r>
      <w:r>
        <w:fldChar w:fldCharType="begin"/>
      </w:r>
      <w:r>
        <w:instrText xml:space="preserve"> PAGEREF _Toc15870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Peer节点监控</w:t>
      </w:r>
      <w:r>
        <w:tab/>
      </w:r>
      <w:r>
        <w:fldChar w:fldCharType="begin"/>
      </w:r>
      <w:r>
        <w:instrText xml:space="preserve"> PAGEREF _Toc3315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节点主机监控</w:t>
      </w:r>
      <w:r>
        <w:tab/>
      </w:r>
      <w:r>
        <w:fldChar w:fldCharType="begin"/>
      </w:r>
      <w:r>
        <w:instrText xml:space="preserve"> PAGEREF _Toc3209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进程/服务、端口</w:t>
      </w:r>
      <w:r>
        <w:tab/>
      </w:r>
      <w:r>
        <w:fldChar w:fldCharType="begin"/>
      </w:r>
      <w:r>
        <w:instrText xml:space="preserve"> PAGEREF _Toc3607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CPU/内存/磁盘</w:t>
      </w:r>
      <w:r>
        <w:tab/>
      </w:r>
      <w:r>
        <w:fldChar w:fldCharType="begin"/>
      </w:r>
      <w:r>
        <w:instrText xml:space="preserve"> PAGEREF _Toc30574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故障排查和恢复</w:t>
      </w:r>
      <w:r>
        <w:tab/>
      </w:r>
      <w:r>
        <w:fldChar w:fldCharType="begin"/>
      </w:r>
      <w:r>
        <w:instrText xml:space="preserve"> PAGEREF _Toc25744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Orderer节点主机故障排查和恢复</w:t>
      </w:r>
      <w:r>
        <w:tab/>
      </w:r>
      <w:r>
        <w:fldChar w:fldCharType="begin"/>
      </w:r>
      <w:r>
        <w:instrText xml:space="preserve"> PAGEREF _Toc2086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故障分析</w:t>
      </w:r>
      <w:r>
        <w:tab/>
      </w:r>
      <w:r>
        <w:fldChar w:fldCharType="begin"/>
      </w:r>
      <w:r>
        <w:instrText xml:space="preserve"> PAGEREF _Toc26914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故障排查标准步骤</w:t>
      </w:r>
      <w:r>
        <w:tab/>
      </w:r>
      <w:r>
        <w:fldChar w:fldCharType="begin"/>
      </w:r>
      <w:r>
        <w:instrText xml:space="preserve"> PAGEREF _Toc31973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3.1.3. </w:t>
      </w:r>
      <w:r>
        <w:rPr>
          <w:rFonts w:hint="eastAsia"/>
          <w:lang w:val="en-US" w:eastAsia="zh-CN"/>
        </w:rPr>
        <w:t>故障恢复</w:t>
      </w:r>
      <w:r>
        <w:tab/>
      </w:r>
      <w:r>
        <w:fldChar w:fldCharType="begin"/>
      </w:r>
      <w:r>
        <w:instrText xml:space="preserve"> PAGEREF _Toc4007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Peer节点主机故障排查和恢复</w:t>
      </w:r>
      <w:r>
        <w:tab/>
      </w:r>
      <w:r>
        <w:fldChar w:fldCharType="begin"/>
      </w:r>
      <w:r>
        <w:instrText xml:space="preserve"> PAGEREF _Toc22192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故障分析</w:t>
      </w:r>
      <w:r>
        <w:tab/>
      </w:r>
      <w:r>
        <w:fldChar w:fldCharType="begin"/>
      </w:r>
      <w:r>
        <w:instrText xml:space="preserve"> PAGEREF _Toc1884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故障排查标准步骤</w:t>
      </w:r>
      <w:r>
        <w:tab/>
      </w:r>
      <w:r>
        <w:fldChar w:fldCharType="begin"/>
      </w:r>
      <w:r>
        <w:instrText xml:space="preserve"> PAGEREF _Toc6383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3.2.3. </w:t>
      </w:r>
      <w:r>
        <w:rPr>
          <w:rFonts w:hint="eastAsia"/>
          <w:lang w:val="en-US" w:eastAsia="zh-CN"/>
        </w:rPr>
        <w:t>故障恢复</w:t>
      </w:r>
      <w:r>
        <w:tab/>
      </w:r>
      <w:r>
        <w:fldChar w:fldCharType="begin"/>
      </w:r>
      <w:r>
        <w:instrText xml:space="preserve"> PAGEREF _Toc6819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区块链组网故障排查和恢复</w:t>
      </w:r>
      <w:r>
        <w:tab/>
      </w:r>
      <w:r>
        <w:fldChar w:fldCharType="begin"/>
      </w:r>
      <w:r>
        <w:instrText xml:space="preserve"> PAGEREF _Toc20144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故障排查标准步骤</w:t>
      </w:r>
      <w:r>
        <w:tab/>
      </w:r>
      <w:r>
        <w:fldChar w:fldCharType="begin"/>
      </w:r>
      <w:r>
        <w:instrText xml:space="preserve"> PAGEREF _Toc12728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故障恢复</w:t>
      </w:r>
      <w:r>
        <w:tab/>
      </w:r>
      <w:r>
        <w:fldChar w:fldCharType="begin"/>
      </w:r>
      <w:r>
        <w:instrText xml:space="preserve"> PAGEREF _Toc19203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Toc14426"/>
      <w:bookmarkStart w:id="1" w:name="_Toc25377"/>
      <w:r>
        <w:rPr>
          <w:rFonts w:hint="eastAsia"/>
          <w:lang w:eastAsia="zh-CN"/>
        </w:rPr>
        <w:t>系统管理</w:t>
      </w:r>
      <w:bookmarkEnd w:id="0"/>
      <w:bookmarkEnd w:id="1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" w:name="_Toc30151"/>
      <w:bookmarkStart w:id="3" w:name="_Toc32480"/>
      <w:r>
        <w:rPr>
          <w:rFonts w:hint="eastAsia"/>
          <w:lang w:val="en-US" w:eastAsia="zh-CN"/>
        </w:rPr>
        <w:t>初始组网</w:t>
      </w:r>
      <w:bookmarkEnd w:id="2"/>
      <w:bookmarkEnd w:id="3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4" w:name="_Toc13089"/>
      <w:bookmarkStart w:id="5" w:name="_Toc13352"/>
      <w:r>
        <w:rPr>
          <w:rFonts w:hint="eastAsia"/>
          <w:lang w:val="en-US" w:eastAsia="zh-CN"/>
        </w:rPr>
        <w:t>网络拓扑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96765" cy="51257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512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区块链网络中包含两类节点：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Orderer节点：整个网络的共识节点，负责交易打包和区块生成，目前的方案中部署两台Orderer在新网的网络环境中。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Peer节点：每个入网机构的机构需要部署至少一个peer节点，负责对区块链交易进行签名背书，以及从Orderer同步区块数据到节点本地形成账本的副本。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网络中，新网和每个入网的机构间需要建立私有的数据渠道channel来进行区块链交易。在本方案中，初始组网时新网会作为初始机构首先入网。后续其他机构入网时，需要新网为其创建私有channel，机构再加入该channel实现与新网间的区块链交易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6" w:name="_Toc28794"/>
      <w:bookmarkStart w:id="7" w:name="_Toc18193"/>
      <w:r>
        <w:rPr>
          <w:rFonts w:hint="eastAsia"/>
          <w:lang w:val="en-US" w:eastAsia="zh-CN"/>
        </w:rPr>
        <w:t>初始部署新网Orderer节点</w:t>
      </w:r>
      <w:bookmarkEnd w:id="6"/>
      <w:bookmarkEnd w:id="7"/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把</w:t>
      </w:r>
      <w:r>
        <w:rPr>
          <w:rFonts w:eastAsiaTheme="minorEastAsia"/>
        </w:rPr>
        <w:t>jdk包</w:t>
      </w:r>
      <w:r>
        <w:rPr>
          <w:rFonts w:hint="eastAsia" w:eastAsiaTheme="minorEastAsia"/>
        </w:rPr>
        <w:t>解压</w:t>
      </w:r>
      <w:r>
        <w:rPr>
          <w:rFonts w:eastAsiaTheme="minorEastAsia"/>
        </w:rPr>
        <w:t>到</w:t>
      </w:r>
      <w:r>
        <w:rPr>
          <w:rFonts w:hint="eastAsia" w:eastAsiaTheme="minorEastAsia"/>
        </w:rPr>
        <w:t>/usr/local目录</w:t>
      </w:r>
      <w:r>
        <w:rPr>
          <w:rFonts w:eastAsiaTheme="minorEastAsia"/>
        </w:rPr>
        <w:t>下，做好环境变量配置</w:t>
      </w:r>
      <w:r>
        <w:rPr>
          <w:rFonts w:hint="eastAsia"/>
          <w:lang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>export JAVA_HOME=/usr/local/jdk1.8.0_91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>export JRE_HOME=/usr/local/jdk1.8.0_91/jre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>export PATH=$JAVA_HOME/bin:$JRE_HOME/bin:$PATH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export PATH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bookmarkStart w:id="8" w:name="_Toc1238"/>
      <w:r>
        <w:rPr>
          <w:rFonts w:hint="eastAsia"/>
          <w:lang w:val="en-US" w:eastAsia="zh-CN"/>
        </w:rPr>
        <w:t>安装Zookeeper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普通用户</w:t>
      </w:r>
      <w:r>
        <w:rPr>
          <w:rFonts w:hint="eastAsia" w:eastAsiaTheme="minorEastAsia"/>
        </w:rPr>
        <w:t>的</w:t>
      </w:r>
      <w:r>
        <w:rPr>
          <w:rFonts w:eastAsiaTheme="minorEastAsia"/>
        </w:rPr>
        <w:t>当前目录下创建</w:t>
      </w:r>
      <w:r>
        <w:rPr>
          <w:rFonts w:hint="eastAsia" w:eastAsiaTheme="minorEastAsia"/>
        </w:rPr>
        <w:t>了</w:t>
      </w:r>
      <w:r>
        <w:rPr>
          <w:rFonts w:eastAsiaTheme="minorEastAsia"/>
          <w:u w:val="single"/>
        </w:rPr>
        <w:t>server</w:t>
      </w:r>
      <w:r>
        <w:rPr>
          <w:rFonts w:eastAsiaTheme="minorEastAsia"/>
        </w:rPr>
        <w:t>目录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把zookeeper的安装包解压到当前目录下面。</w:t>
      </w:r>
      <w:r>
        <w:rPr>
          <w:rFonts w:hint="eastAsia" w:eastAsiaTheme="minorEastAsia"/>
        </w:rPr>
        <w:t>在</w:t>
      </w:r>
      <w:r>
        <w:rPr>
          <w:rFonts w:eastAsiaTheme="minorEastAsia"/>
        </w:rPr>
        <w:t>zookeeper</w:t>
      </w:r>
      <w:r>
        <w:rPr>
          <w:rFonts w:hint="eastAsia" w:eastAsiaTheme="minorEastAsia"/>
        </w:rPr>
        <w:t>解压</w:t>
      </w:r>
      <w:r>
        <w:rPr>
          <w:rFonts w:eastAsiaTheme="minorEastAsia"/>
        </w:rPr>
        <w:t>的目录里面进入到conf目录下面，</w:t>
      </w:r>
      <w:r>
        <w:rPr>
          <w:rFonts w:hint="eastAsia" w:eastAsiaTheme="minorEastAsia"/>
        </w:rPr>
        <w:t>把</w:t>
      </w:r>
      <w:r>
        <w:t>zoo_sample.cfg</w:t>
      </w:r>
      <w:r>
        <w:rPr>
          <w:rFonts w:hint="eastAsia" w:eastAsiaTheme="minorEastAsia"/>
        </w:rPr>
        <w:t>复制</w:t>
      </w:r>
      <w:r>
        <w:rPr>
          <w:rFonts w:eastAsiaTheme="minorEastAsia"/>
        </w:rPr>
        <w:t>一份改名为</w:t>
      </w:r>
      <w:r>
        <w:rPr>
          <w:rFonts w:hint="eastAsia" w:eastAsiaTheme="minorEastAsia"/>
        </w:rPr>
        <w:t>zoo.cfg</w:t>
      </w:r>
      <w:r>
        <w:rPr>
          <w:rFonts w:hint="eastAsia"/>
          <w:lang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[ynet@block1 ~]$ cd server/zookeeper-3.4.11/conf/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[ynet@block1 conf]$ ll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-rw-r--r-- 1 ynet ynet  535 Nov  2 02:47 configuration.xsl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-rw-r--r-- 1 ynet ynet 2161 Nov  2 02:47 log4j.properties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-rw-r--r-- 1 ynet ynet 1002 Mar 19 15:31 zoo.cfg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-rw-r--r-- 1 ynet ynet  922 Nov  2 02:47 zoo_sample.cfg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编辑</w:t>
      </w:r>
      <w:r>
        <w:rPr>
          <w:rFonts w:eastAsiaTheme="minorEastAsia"/>
        </w:rPr>
        <w:t>zoo.cfg</w:t>
      </w:r>
      <w:r>
        <w:rPr>
          <w:rFonts w:hint="eastAsia" w:eastAsiaTheme="minorEastAsia"/>
        </w:rPr>
        <w:t>文件</w:t>
      </w:r>
      <w:r>
        <w:rPr>
          <w:rFonts w:eastAsiaTheme="minorEastAsia"/>
        </w:rPr>
        <w:t>，配置如下内容</w:t>
      </w:r>
      <w:r>
        <w:rPr>
          <w:rFonts w:hint="eastAsia"/>
          <w:lang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 xml:space="preserve">[ynet@block1 conf]$ cat zoo.cfg 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tickTime=2000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initLimit=10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syncLimit=5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dataDir=/appdata/zookeeper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clientPort=2181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#zookeeper server列表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server.1=block1:2888:3888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server.2=block2:2888:3888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server.3=block3:2888:3888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创建/appdata/zookeeper目录</w:t>
      </w:r>
      <w:r>
        <w:rPr>
          <w:rFonts w:eastAsiaTheme="minorEastAsia"/>
        </w:rPr>
        <w:t>，并做好授权，</w:t>
      </w:r>
      <w:r>
        <w:rPr>
          <w:rFonts w:hint="eastAsia" w:eastAsiaTheme="minorEastAsia"/>
        </w:rPr>
        <w:t>并</w:t>
      </w:r>
      <w:r>
        <w:rPr>
          <w:rFonts w:eastAsiaTheme="minorEastAsia"/>
        </w:rPr>
        <w:t>在这个目录下面创建myid配置文件，写入对应的</w:t>
      </w:r>
      <w:r>
        <w:rPr>
          <w:rFonts w:hint="eastAsia" w:eastAsiaTheme="minorEastAsia"/>
        </w:rPr>
        <w:t>值</w:t>
      </w:r>
      <w:r>
        <w:rPr>
          <w:rFonts w:eastAsiaTheme="minorEastAsia"/>
        </w:rPr>
        <w:t>，如下</w:t>
      </w:r>
      <w:r>
        <w:rPr>
          <w:rFonts w:hint="eastAsia"/>
          <w:lang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[ynet@block1 conf]$ ll /appdata/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drwxr-xr-x 3 ynet root 4096 Mar 19 15:52 zookeeper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[ynet@block2 server]$ cd /appdata/zookeeper/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[ynet@block2 zookeeper]$ ll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-rw-rw-r-- 1 ynet ynet    2 Mar 19 15:36 myid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zookeeper的bin目录下面</w:t>
      </w:r>
      <w:r>
        <w:rPr>
          <w:rFonts w:hint="eastAsia" w:eastAsiaTheme="minorEastAsia"/>
        </w:rPr>
        <w:t>执行</w:t>
      </w:r>
      <w:r>
        <w:rPr>
          <w:rFonts w:hint="eastAsia" w:eastAsiaTheme="minorEastAsia"/>
          <w:lang w:val="en-US" w:eastAsia="zh-CN"/>
        </w:rPr>
        <w:t>命令行</w:t>
      </w:r>
      <w:r>
        <w:rPr>
          <w:rFonts w:eastAsiaTheme="minorEastAsia"/>
        </w:rPr>
        <w:t>启动</w:t>
      </w:r>
      <w:r>
        <w:rPr>
          <w:rFonts w:hint="eastAsia" w:eastAsiaTheme="minorEastAsia"/>
          <w:lang w:val="en-US" w:eastAsia="zh-CN"/>
        </w:rPr>
        <w:t>server</w:t>
      </w:r>
      <w:r>
        <w:rPr>
          <w:rFonts w:hint="eastAsia"/>
          <w:lang w:val="en-US"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t>zkServer.sh start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</w:rPr>
        <w:t>默认</w:t>
      </w:r>
      <w:r>
        <w:rPr>
          <w:rFonts w:eastAsiaTheme="minorEastAsia"/>
        </w:rPr>
        <w:t>的日志文件存放在</w:t>
      </w:r>
      <w:r>
        <w:rPr>
          <w:rFonts w:hint="eastAsia" w:eastAsiaTheme="minorEastAsia"/>
        </w:rPr>
        <w:t>/appdata/zookeeper目录</w:t>
      </w:r>
      <w:r>
        <w:rPr>
          <w:rFonts w:eastAsiaTheme="minorEastAsia"/>
        </w:rPr>
        <w:t>下面</w:t>
      </w:r>
      <w:r>
        <w:rPr>
          <w:rFonts w:hint="eastAsia"/>
          <w:lang w:eastAsia="zh-CN"/>
        </w:rPr>
        <w:t>。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安装Kafka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eastAsiaTheme="minorEastAsia"/>
        </w:rPr>
      </w:pPr>
      <w:r>
        <w:rPr>
          <w:rFonts w:hint="eastAsia" w:eastAsiaTheme="minorEastAsia"/>
        </w:rPr>
        <w:t>软件</w:t>
      </w:r>
      <w:r>
        <w:rPr>
          <w:rFonts w:eastAsiaTheme="minorEastAsia"/>
        </w:rPr>
        <w:t>解压到普通用户的</w:t>
      </w:r>
      <w:r>
        <w:rPr>
          <w:rFonts w:hint="eastAsia" w:eastAsiaTheme="minorEastAsia"/>
        </w:rPr>
        <w:t>server目录</w:t>
      </w:r>
      <w:r>
        <w:rPr>
          <w:rFonts w:eastAsiaTheme="minorEastAsia"/>
        </w:rPr>
        <w:t>下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解压目录下面的config目录下面是kafka</w:t>
      </w:r>
      <w:r>
        <w:rPr>
          <w:rFonts w:hint="eastAsia" w:eastAsiaTheme="minorEastAsia"/>
        </w:rPr>
        <w:t>存放</w:t>
      </w:r>
      <w:r>
        <w:rPr>
          <w:rFonts w:eastAsiaTheme="minorEastAsia"/>
        </w:rPr>
        <w:t>配置文件的。修改这个目录下面的server.properties</w:t>
      </w:r>
      <w:r>
        <w:rPr>
          <w:rFonts w:hint="eastAsia" w:eastAsiaTheme="minorEastAsia"/>
        </w:rPr>
        <w:t>文件</w:t>
      </w:r>
      <w:r>
        <w:rPr>
          <w:rFonts w:hint="eastAsia"/>
          <w:lang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#kafka broker id，4台主机分别为1</w:t>
      </w:r>
      <w:r>
        <w:rPr>
          <w:rFonts w:hint="default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>3</w:t>
      </w:r>
      <w:r>
        <w:rPr>
          <w:rFonts w:hint="default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>4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broker.id=</w:t>
      </w:r>
      <w:r>
        <w:rPr>
          <w:rFonts w:hint="eastAsia" w:eastAsia="宋体"/>
          <w:lang w:val="en-US" w:eastAsia="zh-CN"/>
        </w:rPr>
        <w:t>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listeners=PLAINTEXT://:9092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#kafka主机名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host.name=block</w:t>
      </w:r>
      <w:r>
        <w:rPr>
          <w:rFonts w:hint="eastAsia" w:eastAsia="宋体"/>
          <w:lang w:val="en-US" w:eastAsia="zh-CN"/>
        </w:rPr>
        <w:t>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num.network.threads=3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num.io.threads=8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socket.send.buffer.bytes=102400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socket.receive.buffer.bytes=102400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socket.request.max.bytes=104857600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log.dirs=/tmp/kafka-logs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num.partitions=1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num.recovery.threads.per.data.dir=1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offsets.topic.replication.factor=1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transaction.state.log.replication.factor=1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transaction.state.log.min.isr=1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log.retention.hours=168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log.segment.bytes=1073741824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log.retention.check.interval.ms=300000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#zookeeper server列表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zookeeper.connect=block1:2181,block2:2181,block2:2181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zookeeper.connection.timeout.ms=6000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</w:pPr>
      <w:r>
        <w:t>group.initial.rebalance.delay.ms=0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Theme="minorEastAsia"/>
        </w:rPr>
      </w:pPr>
      <w:r>
        <w:rPr>
          <w:rFonts w:hint="eastAsia" w:eastAsiaTheme="minorEastAsia"/>
        </w:rPr>
        <w:t>启动</w:t>
      </w:r>
      <w:r>
        <w:rPr>
          <w:rFonts w:eastAsiaTheme="minorEastAsia"/>
        </w:rPr>
        <w:t>命令</w:t>
      </w:r>
      <w:r>
        <w:rPr>
          <w:rFonts w:hint="eastAsia"/>
          <w:lang w:eastAsia="zh-CN"/>
        </w:rPr>
        <w:t>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t xml:space="preserve">nohup /bin/kafka-server-start.sh ./config/server.properties </w:t>
      </w:r>
      <w:r>
        <w:rPr>
          <w:rFonts w:hint="eastAsia"/>
        </w:rPr>
        <w:t>&gt;logs/kafka.log 2&gt;1 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 w:ascii="Consolas" w:hAnsi="Consolas"/>
        </w:rPr>
        <w:t>logs</w:t>
      </w:r>
      <w:r>
        <w:rPr>
          <w:rFonts w:hint="eastAsia" w:ascii="Consolas" w:hAnsi="Consolas" w:eastAsiaTheme="minorEastAsia"/>
        </w:rPr>
        <w:t>目录</w:t>
      </w:r>
      <w:r>
        <w:rPr>
          <w:rFonts w:ascii="Consolas" w:hAnsi="Consolas" w:eastAsiaTheme="minorEastAsia"/>
        </w:rPr>
        <w:t>需要创建</w:t>
      </w:r>
      <w:r>
        <w:rPr>
          <w:rFonts w:hint="eastAsia" w:ascii="Consolas" w:hAnsi="Consolas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</w:rPr>
        <w:t>kafka</w:t>
      </w:r>
      <w:r>
        <w:rPr>
          <w:rFonts w:eastAsiaTheme="minorEastAsia"/>
        </w:rPr>
        <w:t>默认的日志文件是在</w:t>
      </w:r>
      <w:r>
        <w:rPr>
          <w:rFonts w:hint="eastAsia" w:eastAsiaTheme="minorEastAsia"/>
        </w:rPr>
        <w:t>/tmp/kafka-logs目录</w:t>
      </w:r>
      <w:r>
        <w:rPr>
          <w:rFonts w:eastAsiaTheme="minorEastAsia"/>
        </w:rPr>
        <w:t>下面。查看日志可以从这里查找</w:t>
      </w:r>
      <w:r>
        <w:rPr>
          <w:rFonts w:hint="eastAsia"/>
          <w:lang w:eastAsia="zh-CN"/>
        </w:rPr>
        <w:t>。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安装Fabric binaries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将hyperledger-fabric-linux-amd64-1.1.0.tar.gz解压至普通用户的home/username/fabric下，</w:t>
      </w:r>
      <w:r>
        <w:rPr>
          <w:rFonts w:hint="default"/>
          <w:lang w:val="en-US" w:eastAsia="zh-CN"/>
        </w:rPr>
        <w:t>Fabric binaries</w:t>
      </w:r>
      <w:r>
        <w:rPr>
          <w:rFonts w:hint="eastAsia"/>
          <w:lang w:val="en-US" w:eastAsia="zh-CN"/>
        </w:rPr>
        <w:t>文件列表如下：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[ynet@block4 ~]$ tree fabric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bin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configtxgen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创始区块生成工具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configtxlator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channel修改工具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cryptogen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//pki</w:t>
      </w:r>
      <w:r>
        <w:rPr>
          <w:rFonts w:hint="eastAsia"/>
          <w:lang w:val="en-US" w:eastAsia="zh-CN"/>
        </w:rPr>
        <w:t>证书生成工具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get-docker-images.sh</w:t>
      </w:r>
      <w:r>
        <w:rPr>
          <w:rFonts w:hint="default"/>
          <w:lang w:val="en-US" w:eastAsia="zh-CN"/>
        </w:rPr>
        <w:tab/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orderer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//orderer</w:t>
      </w:r>
      <w:r>
        <w:rPr>
          <w:rFonts w:hint="eastAsia"/>
          <w:lang w:val="en-US" w:eastAsia="zh-CN"/>
        </w:rPr>
        <w:t>节点运行程序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peer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peer节点运行程序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config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configtx.yaml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创始区块定义文件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core.yaml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peer配置文件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orderer.yaml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orderer配置文件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directories, 9 files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生成msp证书文件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定义新网部署orderer</w:t>
      </w:r>
      <w:r>
        <w:rPr>
          <w:rFonts w:hint="eastAsia" w:eastAsia="宋体"/>
          <w:lang w:val="en-US" w:eastAsia="zh-CN"/>
        </w:rPr>
        <w:t>和peer</w:t>
      </w:r>
      <w:r>
        <w:rPr>
          <w:rFonts w:hint="eastAsia"/>
          <w:lang w:val="en-US" w:eastAsia="zh-CN"/>
        </w:rPr>
        <w:t>的msp结构模板</w:t>
      </w:r>
      <w:r>
        <w:rPr>
          <w:rFonts w:hint="default"/>
          <w:lang w:val="en-US" w:eastAsia="zh-CN"/>
        </w:rPr>
        <w:t>crypto-</w:t>
      </w:r>
      <w:r>
        <w:rPr>
          <w:rFonts w:hint="eastAsia"/>
          <w:lang w:val="en-US" w:eastAsia="zh-CN"/>
        </w:rPr>
        <w:t>config</w:t>
      </w:r>
      <w:r>
        <w:rPr>
          <w:rFonts w:hint="default"/>
          <w:lang w:val="en-US" w:eastAsia="zh-CN"/>
        </w:rPr>
        <w:t>.yaml</w:t>
      </w:r>
      <w:r>
        <w:rPr>
          <w:rFonts w:hint="eastAsia"/>
          <w:lang w:val="en-US" w:eastAsia="zh-CN"/>
        </w:rPr>
        <w:t>，如下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OrdererOrgs: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Orderer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#orderer</w:t>
      </w:r>
      <w:r>
        <w:rPr>
          <w:rFonts w:hint="eastAsia" w:eastAsia="宋体"/>
          <w:lang w:val="en-US" w:eastAsia="zh-CN"/>
        </w:rPr>
        <w:t>机构定义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Domain: 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Hostname: orderer0 #orderer节点主机名定义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Hostname: orderer1 #orderer节点主机名定义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PeerOrgs: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xinwang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#peer机构定义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Domain: xinwang.blockchain.com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EnableNodeOUs: false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Template:</w:t>
      </w:r>
      <w:r>
        <w:rPr>
          <w:rFonts w:hint="eastAsia"/>
          <w:lang w:val="en-US" w:eastAsia="zh-CN"/>
        </w:rPr>
        <w:tab/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#peer节点数量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eastAsia" w:eastAsia="宋体"/>
          <w:lang w:val="en-US" w:eastAsia="zh-CN"/>
        </w:rPr>
        <w:t>为</w:t>
      </w:r>
      <w:r>
        <w:rPr>
          <w:rFonts w:hint="eastAsia"/>
          <w:lang w:val="en-US" w:eastAsia="zh-CN"/>
        </w:rPr>
        <w:t>客户端sdk生成证书的数量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生成orderer和peer的msp文件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cryptogen generate --config=./crypto-config.yaml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生成msp的文件结构如下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[ynet@block4 bin]$ tree crypto-config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crypto-config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ordererOrganizations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</w:t>
      </w:r>
      <w:r>
        <w:rPr>
          <w:rFonts w:hint="eastAsia" w:eastAsia="宋体"/>
          <w:lang w:val="en-US" w:eastAsia="zh-CN"/>
        </w:rPr>
        <w:t>机构ca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├── 910be7544d285c7420b22f5b8f66000848147b4e83c4500b8725d926ece39170_sk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└── 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msp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#orderer机构msp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└── Admin@blockchain.com-cert.pem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└── 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└── tlsca.blockchain.com-cert.pem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orderers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├── orderer0.blockchain.com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#orderer节点0的msp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│   └── Admin@blockchain.com-cert.pem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│   └── 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│   └── 5f07fadd2d67fe84bc70f72711b445b24b1f555687e810832057191511b9441a_sk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│   └── orderer0.blockchain.com-cert.pem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│       └── tlsca.blockchain.com-cert.pem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    ├── server.crt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│       └── server.key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└── orderer1.blockchain.com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#orderer节点1的msp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│   └── Admin@blockchain.com-cert.pem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│   └── 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│   └── 7d76a636df1355ab86d4c9aaef5a38d6d88ef7b154f11e5fc1b6da5ece27ef17_sk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│   └── orderer1.blockchain.com-cert.pem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│       └── tlsca.blockchain.com-cert.pem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    ├── server.crt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        └── server.key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tlsca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#orderer机构的tls传输层ca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├── fb0804d06dd049e8e15a2c896a86adc4bd0ff52df8c82346f14f6c20af503a14_sk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│   └── tlsca.blockchain.com-cert.pem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users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└── Admin@blockchain.com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#orderer机构管理员msp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│   └── Admin@blockchain.com-cert.pem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│   └── 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│   └── 576c81218833925f8f1a2477d97f09d6e0d4e16d78ad651fe11ba833ffa63bcd_sk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│   └── Admin@blockchain.com-cert.pem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│       └── tlsca.blockchain.com-cert.pem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    ├── client.crt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            └── client.key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peerOrganizations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xinwang.blockchain.com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├── 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#peer机构xinwang的ca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├── a7e09e2f1102d6938883be9c1b58c3c0a065c91e6ad80e6c1cf69229f5b435de_sk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    │   └── 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    ├── msp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#peer机构xinwang的msp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└── Admin@xinwang.blockchain.com-cert.pem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└── 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└── tlsca.xinwang.blockchain.com-cert.pem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├── peers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├── peer0.xinwang.blockchain.com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#xinwang机构的peer节点0的msp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│   └── Admin@xinwang.blockchain.com-cert.pem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│   └── 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│   └── 99c147206cc650bb47e70dcf2a355dd926240efc572c3e60588758c2c4990e90_sk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│   └── peer0.xinwang.blockchain.com-cert.pem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│       └── tlsca.xinwang.blockchain.com-cert.pem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    ├── server.crt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│       └── server.key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└── peer1.xinwang.blockchain.com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#xinwang机构的peer节点1的msp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│   └── Admin@xinwang.blockchain.com-cert.pem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│   └── 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│   └── e3a3a60e2d1ca615ee2cf5e901e47297e61b383538bf5f6f02ac04481b6a5bbc_sk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│   └── peer1.xinwang.blockchain.com-cert.pem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│       └── tlsca.xinwang.blockchain.com-cert.pem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    ├── server.crt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        └── server.key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├── tlsca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├── 5ef4feffd18dcdf7d22420560032ce6a1167ca1d71f9c47a6472e136ec2f7be4_sk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│   └── tlsca.xinwang.blockchain.com-cert.pem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└── users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├── Admin@xinwang.blockchain.com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#xinwang机构的管理员的msp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│   └── Admin@xinwang.blockchain.com-cert.pem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│   └── 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│   └── 79fd5f71dc594291202b1f5856a02fa69c74e3080e482ef3b6d15e24983b4260_sk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│   └── Admin@xinwang.blockchain.com-cert.pem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│       └── tlsca.xinwang.blockchain.com-cert.pem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    ├── client.crt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│       └── client.key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└── User1@xinwang.blockchain.com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#xinwang机构的客户端sdk使用的msp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│   └── User1@xinwang.blockchain.com-cert.pem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│   └── 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│   └── 032a73f393a0d8d73dad25af0fbc0bdc5117accf5e458d5bc240e3bc316e77a3_sk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│   └── User1@xinwang.blockchain.com-cert.pem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│       └── tlsca.xinwang.blockchain.com-cert.pem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    ├── client.crt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               └── client.key</w:t>
      </w:r>
    </w:p>
    <w:p>
      <w:pPr>
        <w:pStyle w:val="2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生成创始区块和channel定义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创始区块和channel定义在configtx.yaml文件中，内容如下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OrgsOrdererGenesis: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#创始区块结构定义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Capabilities: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&lt;&lt;: *ChannelCapabilities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Orderer: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&lt;&lt;: *OrdererDefaults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Organizations: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*OrdererOrg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Capabilities: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&lt;&lt;: *OrdererCapabilities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Consortiums: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SampleConsortium: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Organizations:</w:t>
      </w:r>
    </w:p>
    <w:p>
      <w:pPr>
        <w:pStyle w:val="2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 *</w:t>
      </w:r>
      <w:r>
        <w:rPr>
          <w:rFonts w:hint="default"/>
          <w:lang w:val="en-US" w:eastAsia="zh-CN"/>
        </w:rPr>
        <w:t>Org1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OrgsChannel: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#渠道channel定义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Consortium: SampleConsortium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Application: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&lt;&lt;: *ApplicationDefaults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Organizations: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*</w:t>
      </w:r>
      <w:r>
        <w:rPr>
          <w:rFonts w:hint="default"/>
          <w:lang w:val="en-US" w:eastAsia="zh-CN"/>
        </w:rPr>
        <w:t>Org1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Capabilities: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&lt;&lt;: *ApplicationCapabilities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&amp;OrdererOrg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OrdererOrg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#Orderer机构名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ID: Orderer</w:t>
      </w:r>
      <w:r>
        <w:rPr>
          <w:rFonts w:hint="default"/>
          <w:lang w:val="en-US" w:eastAsia="zh-CN"/>
        </w:rPr>
        <w:t>MSP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#Orderer机构MSPID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MSPDir: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#Orderer机构msp路径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AdminPrincipal: Role.ADMIN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&amp;Org1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Xingwang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#机构名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ID: Xinwang</w:t>
      </w:r>
      <w:r>
        <w:rPr>
          <w:rFonts w:hint="default"/>
          <w:lang w:val="en-US" w:eastAsia="zh-CN"/>
        </w:rPr>
        <w:t>MSP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#机构MSPID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MSPDir: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#机构msp路径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AdminPrincipal: Role.ADMIN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AnchorPeers: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Host: peer0.xinwang.blockchain.com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#xinwang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peer锚节点主机名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Port: 7051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Orderer: &amp;OrdererDefaults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OrdererType: kafka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Addresses: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#orderer</w:t>
      </w:r>
      <w:r>
        <w:rPr>
          <w:rFonts w:hint="eastAsia"/>
          <w:lang w:val="en-US" w:eastAsia="zh-CN"/>
        </w:rPr>
        <w:t>节点列表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orderer0.blockchain.com:7050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- orderer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.blockchain.com:7050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BatchTimeout: 2s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BatchSize: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MaxMessageCount: 10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AbsoluteMaxBytes: 10 MB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PreferredMaxBytes: 512 KB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MaxChannels: 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Kafka: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Brokers: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#kafka server列表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block1:9092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block2:9092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block3:9092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block4:9092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Organizations: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 &amp;ApplicationDefaults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Organizations: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Capabilities: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Channel: &amp;ChannelCapabilities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V1_1: true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Orderer: &amp;OrdererCapabilities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V1_1: true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Application: &amp;ApplicationCapabilities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V1_1: true</w:t>
      </w:r>
    </w:p>
    <w:p>
      <w:pPr>
        <w:rPr>
          <w:rFonts w:hint="eastAsia" w:ascii="Consolas" w:hAnsi="Consolas" w:eastAsia="Consolas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生成创始区块</w:t>
      </w:r>
    </w:p>
    <w:p>
      <w:pPr>
        <w:pStyle w:val="24"/>
      </w:pPr>
      <w:r>
        <w:t>configtxgen -profile OrgsOrdererGenesis -outputBlock ./channel-artifacts/genesis.block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生成channel定义</w:t>
      </w:r>
    </w:p>
    <w:p>
      <w:pPr>
        <w:pStyle w:val="24"/>
      </w:pPr>
      <w:r>
        <w:t>configtxgen -profile OrgsChannel -outputCreateChannelTx ./channel-artifacts/channel.tx -channelID mychannel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配置orderer</w:t>
      </w:r>
      <w:r>
        <w:rPr>
          <w:rFonts w:hint="default"/>
          <w:lang w:val="en-US" w:eastAsia="zh-CN"/>
        </w:rPr>
        <w:t>.yaml</w:t>
      </w:r>
    </w:p>
    <w:p>
      <w:p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将1.1.</w:t>
      </w:r>
      <w:r>
        <w:rPr>
          <w:rFonts w:hint="default"/>
          <w:lang w:val="en-US" w:eastAsia="zh-CN"/>
        </w:rPr>
        <w:t>2.5</w:t>
      </w:r>
      <w:r>
        <w:rPr>
          <w:rFonts w:hint="eastAsia" w:eastAsia="宋体"/>
          <w:lang w:val="en-US" w:eastAsia="zh-CN"/>
        </w:rPr>
        <w:t>节生成的msp文件夹</w:t>
      </w:r>
      <w:r>
        <w:rPr>
          <w:rFonts w:hint="eastAsia"/>
          <w:lang w:val="en-US" w:eastAsia="zh-CN"/>
        </w:rPr>
        <w:t>crypto-config/ordererOrganizations/blockchain.com/orderers/orderer0.blockchain.com</w:t>
      </w:r>
      <w:r>
        <w:rPr>
          <w:rFonts w:hint="eastAsia" w:eastAsia="宋体"/>
          <w:lang w:val="en-US" w:eastAsia="zh-CN"/>
        </w:rPr>
        <w:t>和crypto-config/ordererOrganizations/blockchain.com/orderers/orderer1.blockchain.com分别复制到两台orderer主机的fabric/bin目录下。</w:t>
      </w:r>
    </w:p>
    <w:p>
      <w:p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将1.1.2.6节生成的创始区块</w:t>
      </w:r>
      <w:r>
        <w:t>channel-artifacts/genesis.block</w:t>
      </w:r>
      <w:r>
        <w:rPr>
          <w:rFonts w:hint="eastAsia" w:eastAsia="宋体"/>
          <w:lang w:eastAsia="zh-CN"/>
        </w:rPr>
        <w:t>复制</w:t>
      </w:r>
      <w:r>
        <w:rPr>
          <w:rFonts w:hint="eastAsia" w:eastAsia="宋体"/>
          <w:lang w:val="en-US" w:eastAsia="zh-CN"/>
        </w:rPr>
        <w:t>到两台orderer主机的fabric/bin目录下。</w:t>
      </w:r>
    </w:p>
    <w:p>
      <w:p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将orderer</w:t>
      </w:r>
      <w:r>
        <w:rPr>
          <w:rFonts w:hint="default" w:eastAsia="宋体"/>
          <w:lang w:val="en-US" w:eastAsia="zh-CN"/>
        </w:rPr>
        <w:t>.y</w:t>
      </w:r>
      <w:r>
        <w:rPr>
          <w:rFonts w:hint="eastAsia" w:eastAsia="宋体"/>
          <w:lang w:val="en-US" w:eastAsia="zh-CN"/>
        </w:rPr>
        <w:t>aml复制到fabric/bin/orderer的同级目录下，配置其中的参数：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......</w:t>
      </w:r>
      <w:r>
        <w:rPr>
          <w:rFonts w:hint="eastAsia"/>
          <w:lang w:val="en-US" w:eastAsia="zh-CN"/>
        </w:rPr>
        <w:t xml:space="preserve">  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节点监听ip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ListenAddress: 0.0.0.0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</w:t>
      </w:r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ListenPort: 7050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orderer节点tls通讯层私钥证书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TLS: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Enabled: true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PrivateKey: crypto-config/ordererOrganizations/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.com/orderers/orderer.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.com/tls/server.key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Certificate: crypto-config/ordererOrganizations/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.com/orderers/orderer.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.com/tls/server.crt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RootCAs: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crypto-config/ordererOrganizations/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.com/orderers/orderer.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.com/tls/ca.crt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ClientAuthRequired: false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ClientRootCAs: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</w:t>
      </w:r>
      <w:r>
        <w:rPr>
          <w:rFonts w:hint="eastAsia" w:eastAsia="宋体"/>
          <w:lang w:val="en-US" w:eastAsia="zh-CN"/>
        </w:rPr>
        <w:t>创始区块路径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GenesisFile: channel-artifacts/genesis.block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Orderer节点msp路径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LocalMSPDir: crypto-config/ordererOrganizations/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.com/orderers/orderer.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Orderer节点MSPID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LocalMSPID: OrdererMSP</w:t>
      </w:r>
    </w:p>
    <w:p>
      <w:pPr>
        <w:pStyle w:val="2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FileLedger: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ledger账本文件存储路径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 /data/hyperledger/production/orderer</w:t>
      </w:r>
    </w:p>
    <w:p>
      <w:pPr>
        <w:pStyle w:val="2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</w:t>
      </w:r>
    </w:p>
    <w:p>
      <w:pPr>
        <w:pStyle w:val="24"/>
        <w:rPr>
          <w:rFonts w:hint="eastAsia"/>
          <w:lang w:val="en-US" w:eastAsia="zh-CN"/>
        </w:rPr>
      </w:pPr>
      <w:r>
        <w:t xml:space="preserve">nohup </w:t>
      </w:r>
      <w:r>
        <w:rPr>
          <w:lang w:val="en-US"/>
        </w:rPr>
        <w:t>./orderer</w:t>
      </w:r>
      <w:r>
        <w:t xml:space="preserve"> </w:t>
      </w:r>
      <w:r>
        <w:rPr>
          <w:rFonts w:hint="eastAsia"/>
        </w:rPr>
        <w:t>&gt;logs/</w:t>
      </w:r>
      <w:r>
        <w:rPr>
          <w:rFonts w:hint="eastAsia" w:eastAsia="宋体"/>
          <w:lang w:val="en-US" w:eastAsia="zh-CN"/>
        </w:rPr>
        <w:t>orderer</w:t>
      </w:r>
      <w:r>
        <w:rPr>
          <w:rFonts w:hint="eastAsia"/>
        </w:rPr>
        <w:t>.log 2&gt;1 &amp;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9" w:name="_Toc24727"/>
      <w:bookmarkStart w:id="10" w:name="_Toc1493"/>
      <w:r>
        <w:rPr>
          <w:rFonts w:hint="eastAsia"/>
          <w:lang w:val="en-US" w:eastAsia="zh-CN"/>
        </w:rPr>
        <w:t>初始部署新网peer节点</w:t>
      </w:r>
      <w:bookmarkEnd w:id="9"/>
      <w:bookmarkEnd w:id="10"/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安装Docker并导入镜像</w:t>
      </w:r>
    </w:p>
    <w:p>
      <w:pPr>
        <w:spacing w:line="360" w:lineRule="auto"/>
      </w:pPr>
      <w:bookmarkStart w:id="11" w:name="_Toc510953806"/>
      <w:bookmarkStart w:id="12" w:name="_Toc13182"/>
      <w:r>
        <w:rPr>
          <w:rFonts w:hint="eastAsia"/>
        </w:rPr>
        <w:t>准备</w:t>
      </w:r>
      <w:r>
        <w:t>工作</w:t>
      </w:r>
      <w:bookmarkEnd w:id="11"/>
      <w:bookmarkEnd w:id="12"/>
    </w:p>
    <w:p>
      <w:pPr>
        <w:pStyle w:val="24"/>
      </w:pPr>
      <w:r>
        <w:t>yum install -y yum-utils   device-mapper-persistent-data   lvm2 bzip2 libtool-ltdl-devel</w:t>
      </w:r>
    </w:p>
    <w:p>
      <w:pPr>
        <w:pStyle w:val="24"/>
        <w:rPr>
          <w:rStyle w:val="20"/>
        </w:rPr>
      </w:pPr>
      <w:r>
        <w:t xml:space="preserve">yum-config-manager     --add-repo     </w:t>
      </w:r>
      <w:r>
        <w:fldChar w:fldCharType="begin"/>
      </w:r>
      <w:r>
        <w:instrText xml:space="preserve"> HYPERLINK "https://download.docker.com/linux/centos/docker-ce.repo" </w:instrText>
      </w:r>
      <w:r>
        <w:fldChar w:fldCharType="separate"/>
      </w:r>
      <w:r>
        <w:rPr>
          <w:rStyle w:val="20"/>
        </w:rPr>
        <w:t>https://download.docker.com/linux/centos/docker-ce.repo</w:t>
      </w:r>
      <w:r>
        <w:rPr>
          <w:rStyle w:val="20"/>
        </w:rPr>
        <w:fldChar w:fldCharType="end"/>
      </w:r>
    </w:p>
    <w:p/>
    <w:p>
      <w:pPr>
        <w:spacing w:line="360" w:lineRule="auto"/>
      </w:pPr>
      <w:bookmarkStart w:id="13" w:name="_Toc27619"/>
      <w:bookmarkStart w:id="14" w:name="_Toc510953807"/>
      <w:r>
        <w:rPr>
          <w:rFonts w:hint="eastAsia"/>
        </w:rPr>
        <w:t>安装命令</w:t>
      </w:r>
      <w:bookmarkEnd w:id="13"/>
      <w:bookmarkEnd w:id="14"/>
    </w:p>
    <w:p>
      <w:pPr>
        <w:pStyle w:val="24"/>
      </w:pPr>
      <w:r>
        <w:t>yum install docker-ce</w:t>
      </w:r>
    </w:p>
    <w:p>
      <w:pPr>
        <w:pStyle w:val="24"/>
      </w:pPr>
      <w:r>
        <w:t>usermod -aG docker ynet</w:t>
      </w:r>
    </w:p>
    <w:p>
      <w:pPr>
        <w:pStyle w:val="24"/>
      </w:pPr>
      <w:r>
        <w:t>systemctl start docker</w:t>
      </w:r>
    </w:p>
    <w:p>
      <w:pPr>
        <w:pStyle w:val="24"/>
      </w:pPr>
      <w:r>
        <w:t>systemctl restart docker</w:t>
      </w:r>
    </w:p>
    <w:p>
      <w:pPr>
        <w:rPr>
          <w:rFonts w:eastAsiaTheme="minorEastAsia"/>
        </w:rPr>
      </w:pPr>
    </w:p>
    <w:p>
      <w:pPr>
        <w:spacing w:line="360" w:lineRule="auto"/>
        <w:rPr>
          <w:rFonts w:hint="eastAsia"/>
          <w:lang w:val="en-US" w:eastAsia="zh-CN"/>
        </w:rPr>
      </w:pPr>
      <w:bookmarkStart w:id="15" w:name="_Toc19002"/>
      <w:r>
        <w:rPr>
          <w:rFonts w:hint="eastAsia"/>
          <w:lang w:val="en-US" w:eastAsia="zh-CN"/>
        </w:rPr>
        <w:t>导入Fabric chaincode运行环境镜像</w:t>
      </w:r>
      <w:bookmarkEnd w:id="15"/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--input fabric-ccenvx86_64-1.1.0.tar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--input fabric-javaenvx86_64-1.1.0.tar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--input fabric-baseos.tar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--input</w:t>
      </w:r>
      <w:r>
        <w:rPr>
          <w:rFonts w:hint="default"/>
          <w:lang w:val="en-US" w:eastAsia="zh-CN"/>
        </w:rPr>
        <w:t xml:space="preserve"> fabric-baseimage.tar</w:t>
      </w:r>
    </w:p>
    <w:p>
      <w:pPr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查看已安装的image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ocker images | grep -E *\(1.1.0\|0.4.6\)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hyperledger/fabric-javaenv                                                                      x86_64-1.1.0    cd35b19d5858        6 weeks ago         1.52GB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hyperledger/fabric-ccenv                                                                        x86_64-1.1.0    031f3d67d318        6 weeks ago         1.38GB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hyperledger/fabric-baseimage                                                                    x86_64-0.4.6        dbe6787b5747        2 months ago        1.37GB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hyperledger/fabric-baseos                                                                       x86_64-0.4.6        220e5cf3fb7f        2 months ago        151MB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安装Fabric binaries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同1.1.2.4节内容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配置core</w:t>
      </w:r>
      <w:r>
        <w:rPr>
          <w:rFonts w:hint="default"/>
          <w:lang w:val="en-US" w:eastAsia="zh-CN"/>
        </w:rPr>
        <w:t>.yaml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将1.1.2.5节生成的msp定义文件夹</w:t>
      </w:r>
      <w:r>
        <w:rPr>
          <w:rFonts w:hint="default"/>
          <w:lang w:val="en-US" w:eastAsia="zh-CN"/>
        </w:rPr>
        <w:t>crypto-config/peerOrganizations/</w:t>
      </w:r>
      <w:r>
        <w:rPr>
          <w:rFonts w:hint="eastAsia"/>
          <w:lang w:val="en-US" w:eastAsia="zh-CN"/>
        </w:rPr>
        <w:t>xinwang</w:t>
      </w:r>
      <w:r>
        <w:rPr>
          <w:rFonts w:hint="default"/>
          <w:lang w:val="en-US" w:eastAsia="zh-CN"/>
        </w:rPr>
        <w:t>.blockchain.com/peers/peer0.xinwang.blockchain.com/msp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和crypto-config/peerOrganizations/org1.example.com/peers/peer1.</w:t>
      </w:r>
      <w:r>
        <w:rPr>
          <w:rFonts w:hint="default" w:eastAsia="宋体"/>
          <w:lang w:val="en-US" w:eastAsia="zh-CN"/>
        </w:rPr>
        <w:t>xinwang.blockchain</w:t>
      </w:r>
      <w:r>
        <w:rPr>
          <w:rFonts w:hint="eastAsia" w:eastAsia="宋体"/>
          <w:lang w:val="en-US" w:eastAsia="zh-CN"/>
        </w:rPr>
        <w:t>.com/msp分别复制到两台</w:t>
      </w:r>
      <w:r>
        <w:rPr>
          <w:rFonts w:hint="default" w:eastAsia="宋体"/>
          <w:lang w:val="en-US" w:eastAsia="zh-CN"/>
        </w:rPr>
        <w:t>peer</w:t>
      </w:r>
      <w:r>
        <w:rPr>
          <w:rFonts w:hint="eastAsia" w:eastAsia="宋体"/>
          <w:lang w:val="en-US" w:eastAsia="zh-CN"/>
        </w:rPr>
        <w:t>主机的fabric/bin目录下。</w:t>
      </w:r>
    </w:p>
    <w:p>
      <w:pPr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将core</w:t>
      </w:r>
      <w:r>
        <w:rPr>
          <w:rFonts w:hint="default" w:eastAsia="宋体"/>
          <w:lang w:val="en-US" w:eastAsia="zh-CN"/>
        </w:rPr>
        <w:t>.y</w:t>
      </w:r>
      <w:r>
        <w:rPr>
          <w:rFonts w:hint="eastAsia" w:eastAsia="宋体"/>
          <w:lang w:val="en-US" w:eastAsia="zh-CN"/>
        </w:rPr>
        <w:t>aml复制到fabric/bin/peer的同级目录下，配置其中的参数：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......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peer</w:t>
      </w:r>
      <w:r>
        <w:rPr>
          <w:rFonts w:hint="eastAsia" w:eastAsia="宋体"/>
          <w:lang w:val="en-US" w:eastAsia="zh-CN"/>
        </w:rPr>
        <w:t>节点监听ip和端口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listenAddress: 0.0.0.0:7051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peer节点间</w:t>
      </w:r>
      <w:r>
        <w:rPr>
          <w:rFonts w:hint="default"/>
          <w:lang w:val="en-US" w:eastAsia="zh-CN"/>
        </w:rPr>
        <w:t>p2p</w:t>
      </w:r>
      <w:r>
        <w:rPr>
          <w:rFonts w:hint="eastAsia"/>
          <w:lang w:val="en-US" w:eastAsia="zh-CN"/>
        </w:rPr>
        <w:t>通讯的ip和端口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0.0.0.0:7051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#peer</w:t>
      </w:r>
      <w:r>
        <w:rPr>
          <w:rFonts w:hint="eastAsia"/>
          <w:lang w:val="en-US" w:eastAsia="zh-CN"/>
        </w:rPr>
        <w:t>节点tls</w:t>
      </w:r>
      <w:r>
        <w:rPr>
          <w:rFonts w:hint="eastAsia" w:eastAsia="宋体"/>
          <w:lang w:val="en-US" w:eastAsia="zh-CN"/>
        </w:rPr>
        <w:t>传输层证书路径</w:t>
      </w:r>
    </w:p>
    <w:p>
      <w:pPr>
        <w:pStyle w:val="24"/>
        <w:ind w:firstLine="7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enabled:  true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clientAuthRequired: false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cert: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file: crypto-config/peerOrganizations/blockchain.xinwang.com/peers/peer1.blockchain.xinwang.com/tls/server.crt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file: crypto-config/peerOrganizations/blockchain.xinwang.com/peers/peer1.blockchain.xinwang.com/tls/server.key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rootcert: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file: crypto-config/peerOrganizations/blockchain.xinwang.com/peers/peer1.blockchain.xinwang.com/tls/ca.crt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clientRootCAs: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crypto-config/peerOrganizations/blockchain.xinwang.com/peers/peer1.blockchain.xinwang.com/tls/ca.crt</w:t>
      </w:r>
    </w:p>
    <w:p>
      <w:pPr>
        <w:pStyle w:val="24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</w:t>
      </w:r>
      <w:r>
        <w:rPr>
          <w:rFonts w:hint="eastAsia" w:eastAsia="宋体"/>
          <w:lang w:val="en-US" w:eastAsia="zh-CN"/>
        </w:rPr>
        <w:t>ledger账本文件存储路径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fileSystemPath: /data/hyperledger/production</w:t>
      </w:r>
    </w:p>
    <w:p>
      <w:pPr>
        <w:pStyle w:val="24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peer节点msp路径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mspConfigPath: crypto-config/peerOrganizations/blockchain.xinwang.com/peers/peer1.blockchain.xinwang.com/msp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peer节点MSPID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localMspId: XinWangMSP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启动Peer节点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./peer node start &gt;logs/orderer.log 2&gt;1 &amp;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安装并实例化chaincode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在Peer节点安装并实例化智能合约Chaincode：</w:t>
      </w:r>
    </w:p>
    <w:p>
      <w:pPr>
        <w:pStyle w:val="24"/>
      </w:pPr>
      <w:r>
        <w:t xml:space="preserve">#### </w:t>
      </w:r>
      <w:r>
        <w:rPr>
          <w:rFonts w:hint="eastAsia" w:ascii="微软雅黑" w:hAnsi="微软雅黑" w:eastAsia="微软雅黑" w:cs="微软雅黑"/>
        </w:rPr>
        <w:t>安装</w:t>
      </w:r>
      <w:r>
        <w:t xml:space="preserve">chaincode </w:t>
      </w:r>
    </w:p>
    <w:p>
      <w:pPr>
        <w:pStyle w:val="24"/>
      </w:pPr>
      <w:r>
        <w:t>./peer chaincode install -n acctflow -v 1.0 -p github.com/hyperledger/chaincode/acctflow</w:t>
      </w:r>
    </w:p>
    <w:p>
      <w:pPr>
        <w:pStyle w:val="2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#### 实例化chaincode</w:t>
      </w:r>
    </w:p>
    <w:p>
      <w:pPr>
        <w:pStyle w:val="24"/>
        <w:rPr>
          <w:rFonts w:hint="eastAsia"/>
          <w:lang w:val="en-US" w:eastAsia="zh-CN"/>
        </w:rPr>
      </w:pPr>
      <w:r>
        <w:t>./peer chaincode instantiate -o orderer1.</w:t>
      </w:r>
      <w:r>
        <w:rPr>
          <w:lang w:val="en-US"/>
        </w:rPr>
        <w:t>blockchain</w:t>
      </w:r>
      <w:r>
        <w:t>.com:7050 --tls true --cafile crypto-config/ordererOrganizations/</w:t>
      </w:r>
      <w:r>
        <w:rPr>
          <w:lang w:val="en-US"/>
        </w:rPr>
        <w:t>blockchain</w:t>
      </w:r>
      <w:r>
        <w:t>.com/orderers/orderer</w:t>
      </w:r>
      <w:r>
        <w:rPr>
          <w:rFonts w:hint="eastAsia" w:eastAsia="宋体"/>
          <w:lang w:val="en-US" w:eastAsia="zh-CN"/>
        </w:rPr>
        <w:t>1</w:t>
      </w:r>
      <w:r>
        <w:t>.</w:t>
      </w:r>
      <w:r>
        <w:rPr>
          <w:lang w:val="en-US"/>
        </w:rPr>
        <w:t>blockchain</w:t>
      </w:r>
      <w:r>
        <w:t>.com/msp/tlscacerts/tlsca.</w:t>
      </w:r>
      <w:r>
        <w:rPr>
          <w:lang w:val="en-US"/>
        </w:rPr>
        <w:t>blockchain</w:t>
      </w:r>
      <w:r>
        <w:t>.com-cert.pem -C mychannel -n acctflow -v 1.0 -c '{"Args":["init","a","100","b","200"]}' -P "OR ('</w:t>
      </w:r>
      <w:r>
        <w:rPr>
          <w:lang w:val="en-US"/>
        </w:rPr>
        <w:t>Xinwang</w:t>
      </w:r>
      <w:r>
        <w:t>MSP.member')"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6" w:name="_Toc5308"/>
      <w:bookmarkStart w:id="17" w:name="_Toc7601"/>
      <w:r>
        <w:rPr>
          <w:rFonts w:hint="eastAsia"/>
          <w:lang w:val="en-US" w:eastAsia="zh-CN"/>
        </w:rPr>
        <w:t>新增orderer节点入网</w:t>
      </w:r>
      <w:bookmarkEnd w:id="16"/>
      <w:bookmarkEnd w:id="17"/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本例适用于在新网已按照1.1.2搭建orderer节点的基础上，增加额外的orderer节点。本例中假设新增orderer节点域名为orderer</w:t>
      </w:r>
      <w:r>
        <w:rPr>
          <w:rFonts w:hint="default"/>
          <w:lang w:val="en-US" w:eastAsia="zh-CN"/>
        </w:rPr>
        <w:t>2.blockchain.com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18" w:name="_Toc12623"/>
      <w:bookmarkStart w:id="19" w:name="_Toc27728"/>
      <w:r>
        <w:rPr>
          <w:rFonts w:hint="eastAsia"/>
          <w:lang w:val="en-US" w:eastAsia="zh-CN"/>
        </w:rPr>
        <w:t>Orderer节点安装</w:t>
      </w:r>
      <w:bookmarkEnd w:id="18"/>
      <w:bookmarkEnd w:id="19"/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安装Fabric binaries</w:t>
      </w:r>
    </w:p>
    <w:p>
      <w:pPr>
        <w:rPr>
          <w:rFonts w:hint="eastAsia"/>
          <w:lang w:val="en-US" w:eastAsia="zh-CN"/>
        </w:rPr>
      </w:pPr>
      <w:r>
        <w:rPr>
          <w:rFonts w:hint="eastAsia" w:eastAsia="黑体"/>
          <w:lang w:val="en-US" w:eastAsia="zh-CN"/>
        </w:rPr>
        <w:t>同1.1.2.4节内容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生成msp证书文件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首先使用openssl或ssh-keygen等工具为orderer2生成节点的公私钥对和tls公私钥对，然后需要使用1.1.2.5节生成的orderer root ca和orderer tls ca为其签发节点证书和tls证书。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如果使用openssl，参考命令如下：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"generate ECDSA private key"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#生成key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ecparam -name secp384r1 -out secp384r1.pem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ecparam -in secp384r1.pem -genkey -noout -out ./keystore/private.key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#openssl ecparam -out ./keystore/private.key -name prime256v1 -genkey</w:t>
      </w:r>
    </w:p>
    <w:p>
      <w:pPr>
        <w:pStyle w:val="24"/>
        <w:ind w:firstLine="360"/>
        <w:rPr>
          <w:rFonts w:hint="eastAsia"/>
          <w:lang w:val="en-US" w:eastAsia="zh-CN"/>
        </w:rPr>
      </w:pP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"request cert"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#证书req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req -new -sha256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-config ../../openssl.cnf -extensions v3_req -subj "/C=US/ST=California/L=San Francisco/O=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.com/CN=$PEER_NAME.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.com"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-key ./keystore/private.key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-out ./signcerts/cert.csr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"sign by ca"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#ca签名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x509 -req -sha256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-extfile ../../openssl.cnf -extensions v3_sign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-in ./signcerts/cert.csr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-out ./signcerts/cert.crt \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-CA ./cacerts/ca.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.com-cert.pem -CAkey ../../ca/$CA_NAME -CAcreateserial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  <w:r>
        <w:rPr>
          <w:rFonts w:hint="default"/>
          <w:lang w:val="en-US" w:eastAsia="zh-CN"/>
        </w:rPr>
        <w:t>orderer1.blockchain.com</w:t>
      </w:r>
      <w:r>
        <w:rPr>
          <w:rFonts w:hint="eastAsia"/>
          <w:lang w:val="en-US" w:eastAsia="zh-CN"/>
        </w:rPr>
        <w:t>节点的msp目录结构，将keystore替换为orderer2的私钥，signcerts替换为orderer2的证书，tls中的server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key和</w:t>
      </w:r>
      <w:r>
        <w:rPr>
          <w:rFonts w:hint="default"/>
          <w:lang w:val="en-US" w:eastAsia="zh-CN"/>
        </w:rPr>
        <w:t>server.crt</w:t>
      </w:r>
      <w:r>
        <w:rPr>
          <w:rFonts w:hint="eastAsia"/>
          <w:lang w:val="en-US" w:eastAsia="zh-CN"/>
        </w:rPr>
        <w:t>替换为orderer2的tls私钥和证书。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Orderer2.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.com/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msp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admincerts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Admin@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.com-cert.pem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cacerts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ca.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.com-cert.pem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keystore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private</w:t>
      </w:r>
      <w:r>
        <w:rPr>
          <w:rFonts w:hint="default"/>
          <w:lang w:val="en-US" w:eastAsia="zh-CN"/>
        </w:rPr>
        <w:t>.key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signcerts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orderer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.com-cert.pem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tlscacerts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tlsca.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.com-cert.pem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tls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ca.crt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server.crt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server.key</w:t>
      </w:r>
    </w:p>
    <w:p>
      <w:pPr>
        <w:pStyle w:val="24"/>
        <w:ind w:firstLine="360"/>
        <w:rPr>
          <w:rFonts w:hint="eastAsia"/>
          <w:lang w:val="en-US" w:eastAsia="zh-CN"/>
        </w:rPr>
      </w:pP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directories, 8 files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该msp目录即可作为orderer2节点的msp定义。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配置orderer</w:t>
      </w:r>
      <w:r>
        <w:rPr>
          <w:rFonts w:hint="default"/>
          <w:lang w:val="en-US" w:eastAsia="zh-CN"/>
        </w:rPr>
        <w:t>.yaml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同1.1.2.7节内容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0" w:name="_Toc17886"/>
      <w:bookmarkStart w:id="21" w:name="_Toc7468"/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节点启动</w:t>
      </w:r>
      <w:bookmarkEnd w:id="20"/>
      <w:bookmarkEnd w:id="21"/>
    </w:p>
    <w:p>
      <w:pPr>
        <w:pStyle w:val="24"/>
        <w:rPr>
          <w:rFonts w:hint="eastAsia"/>
          <w:lang w:val="en-US" w:eastAsia="zh-CN"/>
        </w:rPr>
      </w:pPr>
      <w:r>
        <w:t xml:space="preserve">nohup </w:t>
      </w:r>
      <w:r>
        <w:rPr>
          <w:lang w:val="en-US"/>
        </w:rPr>
        <w:t>./orderer</w:t>
      </w:r>
      <w:r>
        <w:t xml:space="preserve"> </w:t>
      </w:r>
      <w:r>
        <w:rPr>
          <w:rFonts w:hint="eastAsia"/>
        </w:rPr>
        <w:t>&gt;logs/</w:t>
      </w:r>
      <w:r>
        <w:rPr>
          <w:rFonts w:hint="eastAsia" w:eastAsia="宋体"/>
          <w:lang w:val="en-US" w:eastAsia="zh-CN"/>
        </w:rPr>
        <w:t>orderer</w:t>
      </w:r>
      <w:r>
        <w:rPr>
          <w:rFonts w:hint="eastAsia"/>
        </w:rPr>
        <w:t>.log 2&gt;1 &amp;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2" w:name="_Toc9057"/>
      <w:bookmarkStart w:id="23" w:name="_Toc31876"/>
      <w:r>
        <w:rPr>
          <w:rFonts w:hint="eastAsia"/>
          <w:lang w:val="en-US" w:eastAsia="zh-CN"/>
        </w:rPr>
        <w:t>Orderer节点入网</w:t>
      </w:r>
      <w:bookmarkEnd w:id="22"/>
      <w:bookmarkEnd w:id="23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orderer1.blockchain.com</w:t>
      </w:r>
      <w:r>
        <w:rPr>
          <w:rFonts w:hint="eastAsia"/>
          <w:lang w:val="en-US" w:eastAsia="zh-CN"/>
        </w:rPr>
        <w:t>节点上执行如下步骤：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"Installing jq"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-y update &amp;&amp; apt-get -y install jq</w:t>
      </w:r>
    </w:p>
    <w:p>
      <w:pPr>
        <w:pStyle w:val="24"/>
        <w:ind w:firstLine="360"/>
        <w:rPr>
          <w:rFonts w:hint="eastAsia"/>
          <w:lang w:val="en-US" w:eastAsia="zh-CN"/>
        </w:rPr>
      </w:pP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echo </w:t>
      </w:r>
      <w:r>
        <w:rPr>
          <w:rFonts w:hint="eastAsia"/>
          <w:lang w:val="en-US" w:eastAsia="zh-CN"/>
        </w:rPr>
        <w:t>"fetch channel</w:t>
      </w:r>
      <w:r>
        <w:rPr>
          <w:rFonts w:hint="default"/>
          <w:lang w:val="en-US" w:eastAsia="zh-CN"/>
        </w:rPr>
        <w:t xml:space="preserve"> config</w:t>
      </w:r>
      <w:r>
        <w:rPr>
          <w:rFonts w:hint="eastAsia"/>
          <w:lang w:val="en-US" w:eastAsia="zh-CN"/>
        </w:rPr>
        <w:t>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fetch config config_block.pb -o orderer.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.com:7050 -c $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--tls --cafile $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ORDERER_CA</w:t>
      </w:r>
      <w:r>
        <w:rPr>
          <w:rFonts w:hint="default"/>
          <w:lang w:val="en-US" w:eastAsia="zh-CN"/>
        </w:rPr>
        <w:t>}</w:t>
      </w:r>
    </w:p>
    <w:p>
      <w:pPr>
        <w:pStyle w:val="24"/>
        <w:ind w:firstLine="360"/>
        <w:rPr>
          <w:rFonts w:hint="eastAsia"/>
          <w:lang w:val="en-US" w:eastAsia="zh-CN"/>
        </w:rPr>
      </w:pP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</w:t>
      </w:r>
      <w:r>
        <w:rPr>
          <w:rFonts w:hint="default"/>
          <w:lang w:val="en-US" w:eastAsia="zh-CN"/>
        </w:rPr>
        <w:t>convert to json format</w:t>
      </w:r>
      <w:r>
        <w:rPr>
          <w:rFonts w:hint="eastAsia"/>
          <w:lang w:val="en-US" w:eastAsia="zh-CN"/>
        </w:rPr>
        <w:t>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configtxlator proto_decode --input config_block.pb --type common.Block | jq .data.data[0].payload.data.config &gt; "</w:t>
      </w:r>
      <w:r>
        <w:rPr>
          <w:rFonts w:hint="default"/>
          <w:lang w:val="en-US" w:eastAsia="zh-CN"/>
        </w:rPr>
        <w:t>config.json</w:t>
      </w:r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得到channel定义文件config</w:t>
      </w:r>
      <w:r>
        <w:rPr>
          <w:rFonts w:hint="default"/>
          <w:lang w:val="en-US" w:eastAsia="zh-CN"/>
        </w:rPr>
        <w:t>.json</w:t>
      </w:r>
      <w:r>
        <w:rPr>
          <w:rFonts w:hint="eastAsia"/>
          <w:lang w:val="en-US" w:eastAsia="zh-CN"/>
        </w:rPr>
        <w:t>，打开编辑，找到其中的OrdererAddresses定义：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"OrdererAddresses":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"mod_policy": "/Channel/Orderer/Admins",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"value":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"addresses": [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"orderer0.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"orderer1.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"version": "0"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在addresses列表中新增orderer2.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.com，如下：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"OrdererAddresses":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"mod_policy": "/Channel/Orderer/Admins",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"value":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"addresses": [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"orderer0.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.com:7050",</w:t>
      </w:r>
    </w:p>
    <w:p>
      <w:pPr>
        <w:pStyle w:val="24"/>
        <w:ind w:firstLine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"orderer1.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.com:7050"</w:t>
      </w:r>
      <w:r>
        <w:rPr>
          <w:rFonts w:hint="default"/>
          <w:lang w:val="en-US" w:eastAsia="zh-CN"/>
        </w:rPr>
        <w:t>,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>"ordere</w:t>
      </w:r>
      <w:r>
        <w:rPr>
          <w:rFonts w:hint="default"/>
          <w:lang w:val="en-US" w:eastAsia="zh-CN"/>
        </w:rPr>
        <w:t>r2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"version": "0"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将修改后的config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jso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另存为modify</w:t>
      </w:r>
      <w:r>
        <w:rPr>
          <w:rFonts w:hint="default"/>
          <w:lang w:val="en-US" w:eastAsia="zh-CN"/>
        </w:rPr>
        <w:t>.json</w:t>
      </w:r>
      <w:r>
        <w:rPr>
          <w:rFonts w:hint="eastAsia"/>
          <w:lang w:val="en-US" w:eastAsia="zh-CN"/>
        </w:rPr>
        <w:t>，再打包生成config_update_in_envelope.pb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configtxlator proto_encode --input "config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jso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" --type common.Config &gt; original_config.pb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configtxlator proto_encode --input "modify</w:t>
      </w:r>
      <w:r>
        <w:rPr>
          <w:rFonts w:hint="default"/>
          <w:lang w:val="en-US" w:eastAsia="zh-CN"/>
        </w:rPr>
        <w:t>.json</w:t>
      </w:r>
      <w:r>
        <w:rPr>
          <w:rFonts w:hint="eastAsia"/>
          <w:lang w:val="en-US" w:eastAsia="zh-CN"/>
        </w:rPr>
        <w:t>" --type common.Config &gt; modified_config.pb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configtxlator compute_update --channel_id "${CHANNEL</w:t>
      </w:r>
      <w:r>
        <w:rPr>
          <w:rFonts w:hint="default"/>
          <w:lang w:val="en-US" w:eastAsia="zh-CN"/>
        </w:rPr>
        <w:t>_</w:t>
      </w:r>
      <w:r>
        <w:rPr>
          <w:rFonts w:hint="eastAsia" w:eastAsia="宋体"/>
          <w:lang w:val="en-US" w:eastAsia="zh-CN"/>
        </w:rPr>
        <w:t>NAME</w:t>
      </w:r>
      <w:r>
        <w:rPr>
          <w:rFonts w:hint="eastAsia"/>
          <w:lang w:val="en-US" w:eastAsia="zh-CN"/>
        </w:rPr>
        <w:t>}" --original original_config.pb --updated modified_config.pb &gt; config_update.pb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configtxlator proto_decode --input config_update.pb  --type common.ConfigUpdate &gt; config_update.json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echo '{"payload":{"header":{"channel_header":{"channel_id":"'$CHANNEL'", "type":2}},"data":{"config_update":'$(cat config_update.json)'}}}' | jq . &gt; config_update_in_envelope.json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configtxlator proto_encode --input config_update_in_envelope.json --type common.Envelope &gt; "config_update_in_envelope.pb"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更新区块链网络的channel定义：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update -f config_update_in_envelope.pb -c ${CHANNEL_NAME} -o orderer.</w:t>
      </w:r>
      <w:r>
        <w:rPr>
          <w:rFonts w:hint="default"/>
          <w:lang w:val="en-US" w:eastAsia="zh-CN"/>
        </w:rPr>
        <w:t>blockchain</w:t>
      </w:r>
      <w:r>
        <w:rPr>
          <w:rFonts w:hint="eastAsia"/>
          <w:lang w:val="en-US" w:eastAsia="zh-CN"/>
        </w:rPr>
        <w:t>.com:7050 --tls --cafile ${ORDERER_CA}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4" w:name="_Toc32420"/>
      <w:bookmarkStart w:id="25" w:name="_Toc23811"/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节点停止</w:t>
      </w:r>
      <w:bookmarkEnd w:id="24"/>
      <w:bookmarkEnd w:id="25"/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$(ps aux | grep '[o]rderer' | awk '{print $2}')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6" w:name="_Toc15614"/>
      <w:bookmarkStart w:id="27" w:name="_Toc18315"/>
      <w:r>
        <w:rPr>
          <w:rFonts w:hint="eastAsia"/>
          <w:lang w:val="en-US" w:eastAsia="zh-CN"/>
        </w:rPr>
        <w:t>新增机构节点入网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本例适用于新网已经按照1.12节和1.1.3节步骤完成orderer和peer的部署和区块链网络搭建，一个新的机构即将接入区块链网络，并建立与新网的一对一的私有数据渠道channel，执行区块链交易。本例中假设构名为bankA。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28" w:name="_Toc22484"/>
      <w:bookmarkStart w:id="29" w:name="_Toc1076"/>
      <w:r>
        <w:rPr>
          <w:rFonts w:hint="eastAsia"/>
          <w:lang w:val="en-US" w:eastAsia="zh-CN"/>
        </w:rPr>
        <w:t>Peer节点安装</w:t>
      </w:r>
      <w:bookmarkEnd w:id="28"/>
      <w:bookmarkEnd w:id="29"/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安装Docker并导入镜像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同1.1.3.1节内容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安装Fabric binaries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同1.1.3.2节内容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生成msp证书文件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定义机构bankA的msp结构模板</w:t>
      </w:r>
      <w:r>
        <w:rPr>
          <w:rFonts w:hint="default"/>
          <w:lang w:val="en-US" w:eastAsia="zh-CN"/>
        </w:rPr>
        <w:t>crypto-</w:t>
      </w:r>
      <w:r>
        <w:rPr>
          <w:rFonts w:hint="eastAsia"/>
          <w:lang w:val="en-US" w:eastAsia="zh-CN"/>
        </w:rPr>
        <w:t>config</w:t>
      </w:r>
      <w:r>
        <w:rPr>
          <w:rFonts w:hint="default"/>
          <w:lang w:val="en-US" w:eastAsia="zh-CN"/>
        </w:rPr>
        <w:t>.yaml</w:t>
      </w:r>
      <w:r>
        <w:rPr>
          <w:rFonts w:hint="eastAsia"/>
          <w:lang w:val="en-US" w:eastAsia="zh-CN"/>
        </w:rPr>
        <w:t>，如下：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PeerOrgs: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banka                #peer机构定义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Domain: banka.blockchain.com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EnableNodeOUs: false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Template: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 1                  #peer节点数量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 1                  #为客户端sdk生成证书的数量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生成orderer和peer的msp文件：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cryptogen generate --config=./crypto-config.yaml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生成msp的文件结构如下：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crypto-config/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peerOrganizations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banka.blockchain.com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├── ca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176c3f60481441e1dda2052759a1ebfc9b24d098fd4e927188a3c810f5e8df4f_sk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└── 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│   └── Admin@banka.blockchain.com-cert.pem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│   └── 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└── tlsca.banka.blockchain.com-cert.pem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├── peers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└── peer0.banka.blockchain.com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│   └── Admin@banka.blockchain.com-cert.pem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│   └── 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│   └── 8b08060b903c477d16f1978af2747d186940b09fec730548b5f311f4b7f3e929_sk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│   └── peer0.banka.blockchain.com-cert.pem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│       └── tlsca.banka.blockchain.com-cert.pem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    ├── server.crt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        └── server.key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├── tlsca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e9b7cd4a55fbfe79f3400f1824b1852dd04b46391168aa0ea42d8d2647c8fed3_sk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└── tlsca.banka.blockchain.com-cert.pem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└── users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├── Admin@banka.blockchain.com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│   └── Admin@banka.blockchain.com-cert.pem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│   └── 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│   └── 4ba54b00d077977ef87a496946dcbcc4d3caa3518914eb6600df2f82b78f7454_sk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│   └── Admin@banka.blockchain.com-cert.pem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│       └── tlsca.banka.blockchain.com-cert.pem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    ├── client.crt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│       └── client.key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└── User1@banka.blockchain.com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├── msp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│   └── User1@banka.blockchain.com-cert.pem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│   └── 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├── keystore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│   └── 61162ed9a31cc66ed5dc4c73f5ffa0caacced09d90af97354988eed2b4e05291_sk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├── signcerts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│   └── User1@banka.blockchain.com-cert.pem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│       └── tlsca.banka.blockchain.com-cert.pem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└── tls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├── ca.crt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├── client.crt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└── client.key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directories, 31 files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配置core</w:t>
      </w:r>
      <w:r>
        <w:rPr>
          <w:rFonts w:hint="default"/>
          <w:lang w:val="en-US" w:eastAsia="zh-CN"/>
        </w:rPr>
        <w:t>.yaml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将1.3.1.3节生成的msp定义文件夹</w:t>
      </w:r>
      <w:r>
        <w:rPr>
          <w:rFonts w:hint="default"/>
          <w:lang w:val="en-US" w:eastAsia="zh-CN"/>
        </w:rPr>
        <w:t>crypto-config/peerOrganizations/</w:t>
      </w:r>
      <w:r>
        <w:rPr>
          <w:rFonts w:hint="eastAsia"/>
          <w:lang w:val="en-US" w:eastAsia="zh-CN"/>
        </w:rPr>
        <w:t>banka</w:t>
      </w:r>
      <w:r>
        <w:rPr>
          <w:rFonts w:hint="default"/>
          <w:lang w:val="en-US" w:eastAsia="zh-CN"/>
        </w:rPr>
        <w:t>.blockchain.com/peers/peer0.</w:t>
      </w:r>
      <w:r>
        <w:rPr>
          <w:rFonts w:hint="eastAsia"/>
          <w:lang w:val="en-US" w:eastAsia="zh-CN"/>
        </w:rPr>
        <w:t>banka</w:t>
      </w:r>
      <w:r>
        <w:rPr>
          <w:rFonts w:hint="default"/>
          <w:lang w:val="en-US" w:eastAsia="zh-CN"/>
        </w:rPr>
        <w:t>.blockchain.com/msp</w:t>
      </w:r>
      <w:r>
        <w:rPr>
          <w:rFonts w:hint="eastAsia"/>
          <w:lang w:val="en-US" w:eastAsia="zh-CN"/>
        </w:rPr>
        <w:t>复</w:t>
      </w:r>
      <w:r>
        <w:rPr>
          <w:rFonts w:hint="eastAsia" w:eastAsia="宋体"/>
          <w:lang w:val="en-US" w:eastAsia="zh-CN"/>
        </w:rPr>
        <w:t>制到</w:t>
      </w:r>
      <w:r>
        <w:rPr>
          <w:rFonts w:hint="default" w:eastAsia="宋体"/>
          <w:lang w:val="en-US" w:eastAsia="zh-CN"/>
        </w:rPr>
        <w:t>peer</w:t>
      </w:r>
      <w:r>
        <w:rPr>
          <w:rFonts w:hint="eastAsia" w:eastAsia="宋体"/>
          <w:lang w:val="en-US" w:eastAsia="zh-CN"/>
        </w:rPr>
        <w:t>主机的fabric/bin目录下。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将core</w:t>
      </w:r>
      <w:r>
        <w:rPr>
          <w:rFonts w:hint="default" w:eastAsia="宋体"/>
          <w:lang w:val="en-US" w:eastAsia="zh-CN"/>
        </w:rPr>
        <w:t>.y</w:t>
      </w:r>
      <w:r>
        <w:rPr>
          <w:rFonts w:hint="eastAsia" w:eastAsia="宋体"/>
          <w:lang w:val="en-US" w:eastAsia="zh-CN"/>
        </w:rPr>
        <w:t>aml复制到fabric/bin/peer的同级目录下，配置其中的参数：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......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peer</w:t>
      </w:r>
      <w:r>
        <w:rPr>
          <w:rFonts w:hint="eastAsia" w:eastAsia="宋体"/>
          <w:lang w:val="en-US" w:eastAsia="zh-CN"/>
        </w:rPr>
        <w:t>节点监听ip和端口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listenAddress: 0.0.0.0:7051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peer节点间</w:t>
      </w:r>
      <w:r>
        <w:rPr>
          <w:rFonts w:hint="default"/>
          <w:lang w:val="en-US" w:eastAsia="zh-CN"/>
        </w:rPr>
        <w:t>p2p</w:t>
      </w:r>
      <w:r>
        <w:rPr>
          <w:rFonts w:hint="eastAsia"/>
          <w:lang w:val="en-US" w:eastAsia="zh-CN"/>
        </w:rPr>
        <w:t>通讯的ip和端口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0.0.0.0:7051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#peer</w:t>
      </w:r>
      <w:r>
        <w:rPr>
          <w:rFonts w:hint="eastAsia"/>
          <w:lang w:val="en-US" w:eastAsia="zh-CN"/>
        </w:rPr>
        <w:t>节点tls</w:t>
      </w:r>
      <w:r>
        <w:rPr>
          <w:rFonts w:hint="eastAsia" w:eastAsia="宋体"/>
          <w:lang w:val="en-US" w:eastAsia="zh-CN"/>
        </w:rPr>
        <w:t>传输层证书路径</w:t>
      </w:r>
    </w:p>
    <w:p>
      <w:pPr>
        <w:pStyle w:val="24"/>
        <w:ind w:firstLine="7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enabled:  true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clientAuthRequired: false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cert: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file: crypto-config/peerOrganizations/blockchain.banka.com/peers/peer0.blockchain.banka.com/tls/server.crt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file: crypto-config/peerOrganizations/blockchain.banka.com/peers/peer0.blockchain.banka.com/tls/server.key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rootcert: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file: crypto-config/peerOrganizations/blockchain.banka.com/peers/peer0.blockchain.banka.com/tls/ca.crt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clientRootCAs: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files: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crypto-config/peerOrganizations/blockchain.banka.com/peers/peer0.blockchain.banka.com/tls/ca.crt</w:t>
      </w:r>
    </w:p>
    <w:p>
      <w:pPr>
        <w:pStyle w:val="24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</w:t>
      </w:r>
      <w:r>
        <w:rPr>
          <w:rFonts w:hint="eastAsia" w:eastAsia="宋体"/>
          <w:lang w:val="en-US" w:eastAsia="zh-CN"/>
        </w:rPr>
        <w:t>ledger账本文件存储路径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fileSystemPath: /data/hyperledger/production</w:t>
      </w:r>
    </w:p>
    <w:p>
      <w:pPr>
        <w:pStyle w:val="24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peer节点msp路径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mspConfigPath: crypto-config/peerOrganizations/blockchain.banka.com/peers/peer0.blockchain.banka.com/msp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peer节点MSPID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localMspId: BankAMSP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30" w:name="_Toc13512"/>
      <w:bookmarkStart w:id="31" w:name="_Toc30326"/>
      <w:r>
        <w:rPr>
          <w:rFonts w:hint="eastAsia"/>
          <w:lang w:val="en-US" w:eastAsia="zh-CN"/>
        </w:rPr>
        <w:t>Peer节点启动</w:t>
      </w:r>
      <w:bookmarkEnd w:id="30"/>
      <w:bookmarkEnd w:id="31"/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./peer node start &gt;logs/orderer.log 2&gt;1 &amp;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32" w:name="_Toc15411"/>
      <w:bookmarkStart w:id="33" w:name="_Toc7153"/>
      <w:r>
        <w:rPr>
          <w:rFonts w:hint="eastAsia"/>
          <w:lang w:val="en-US" w:eastAsia="zh-CN"/>
        </w:rPr>
        <w:t>Peer节点入网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BankA的peer节点入网后需要加入新网为其创建的一对一私有数据渠道channel，需要执行如下步骤：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BankA将ca证书、admin证书、tls ca证书打包成msp文件目录，结构如下：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crypto-config/peerOrganizations/banka.blockchain.com/msp/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admincerts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Admin@banka.blockchain.com-cert.pem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ca.banka.blockchain.com-cert.pem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tlscacerts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tlsca.banka.blockchain.com-cert.pem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BankA将打包的msp发送新网，新网在peer节点创建双方的一对一私有channel，配置文件如下：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OrgsChannel: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#渠道channel定义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Consortium: SampleConsortium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Application: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&lt;&lt;: *ApplicationDefaults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Organizations:</w:t>
      </w:r>
    </w:p>
    <w:p>
      <w:pPr>
        <w:pStyle w:val="2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- *</w:t>
      </w:r>
      <w:r>
        <w:rPr>
          <w:rFonts w:hint="default"/>
          <w:lang w:val="en-US" w:eastAsia="zh-CN"/>
        </w:rPr>
        <w:t>XinwangOrg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*</w:t>
      </w:r>
      <w:r>
        <w:rPr>
          <w:rFonts w:hint="default"/>
          <w:lang w:val="en-US" w:eastAsia="zh-CN"/>
        </w:rPr>
        <w:t>BankAOrg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Capabilities: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&lt;&lt;: *ApplicationCapabilities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&amp;</w:t>
      </w:r>
      <w:r>
        <w:rPr>
          <w:rFonts w:hint="default"/>
          <w:lang w:val="en-US" w:eastAsia="zh-CN"/>
        </w:rPr>
        <w:t>XinwangOrg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Xingwang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#机构名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ID: Xinwang</w:t>
      </w:r>
      <w:r>
        <w:rPr>
          <w:rFonts w:hint="default"/>
          <w:lang w:val="en-US" w:eastAsia="zh-CN"/>
        </w:rPr>
        <w:t>MSP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#机构MSPID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MSPDir: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#机构msp路径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AdminPrincipal: Role.ADMIN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AnchorPeers: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Host: peer0.xinwang.blockchain.com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#xinwang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peer锚节点主机名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Port: 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- &amp;</w:t>
      </w:r>
      <w:r>
        <w:rPr>
          <w:rFonts w:hint="default"/>
          <w:lang w:val="en-US" w:eastAsia="zh-CN"/>
        </w:rPr>
        <w:t>BankAOrg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</w:t>
      </w:r>
      <w:r>
        <w:rPr>
          <w:rFonts w:hint="default"/>
          <w:lang w:val="en-US" w:eastAsia="zh-CN"/>
        </w:rPr>
        <w:t>BankA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#机构名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ID: </w:t>
      </w:r>
      <w:r>
        <w:rPr>
          <w:rFonts w:hint="default"/>
          <w:lang w:val="en-US" w:eastAsia="zh-CN"/>
        </w:rPr>
        <w:t>BankAMSP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#机构MSPID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MSPDir: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#机构msp路径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AdminPrincipal: Role.ADMIN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AnchorPeers: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Host: peer0.</w:t>
      </w:r>
      <w:r>
        <w:rPr>
          <w:rFonts w:hint="default"/>
          <w:lang w:val="en-US" w:eastAsia="zh-CN"/>
        </w:rPr>
        <w:t>banka</w:t>
      </w:r>
      <w:r>
        <w:rPr>
          <w:rFonts w:hint="eastAsia"/>
          <w:lang w:val="en-US" w:eastAsia="zh-CN"/>
        </w:rPr>
        <w:t>.blockchain.com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bankA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peer锚节点主机名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Port: 7051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 &amp;ApplicationDefaults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Organizations:</w:t>
      </w:r>
    </w:p>
    <w:p>
      <w:pPr>
        <w:pStyle w:val="24"/>
        <w:rPr>
          <w:rFonts w:hint="eastAsia"/>
          <w:lang w:val="en-US" w:eastAsia="zh-CN"/>
        </w:rPr>
      </w:pP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Capabilities: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Channel: &amp;ChannelCapabilities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V1_1: true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Orderer: &amp;OrdererCapabilities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V1_1: true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Application: &amp;ApplicationCapabilities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V1_1: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新网在peer节点生成channel定义：</w:t>
      </w:r>
    </w:p>
    <w:p>
      <w:pPr>
        <w:pStyle w:val="24"/>
        <w:rPr>
          <w:rFonts w:hint="eastAsia"/>
          <w:lang w:val="en-US" w:eastAsia="zh-CN"/>
        </w:rPr>
      </w:pPr>
      <w:r>
        <w:t>configtxgen -profile OrgsChannel -outputCreateChannelTx ./channel-artifacts/channel.tx -channelID mychannel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新网将生成好的渠道定义文件channel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tx发送给BankA，BankA将peer节点加入channel中，命令如下：</w:t>
      </w:r>
    </w:p>
    <w:p>
      <w:pPr>
        <w:pStyle w:val="24"/>
        <w:rPr>
          <w:rFonts w:hint="eastAsia"/>
          <w:lang w:val="en-US" w:eastAsia="zh-CN"/>
        </w:rPr>
      </w:pPr>
      <w:r>
        <w:t>./peer channel join -b mychannel.block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在Peer节点安装并实例化智能合约Chaincode：</w:t>
      </w:r>
    </w:p>
    <w:p>
      <w:pPr>
        <w:pStyle w:val="24"/>
      </w:pPr>
      <w:r>
        <w:t xml:space="preserve">#### </w:t>
      </w:r>
      <w:r>
        <w:rPr>
          <w:rFonts w:hint="eastAsia" w:ascii="微软雅黑" w:hAnsi="微软雅黑" w:eastAsia="微软雅黑" w:cs="微软雅黑"/>
        </w:rPr>
        <w:t>安装</w:t>
      </w:r>
      <w:r>
        <w:t xml:space="preserve">chaincode </w:t>
      </w:r>
    </w:p>
    <w:p>
      <w:pPr>
        <w:pStyle w:val="24"/>
      </w:pPr>
      <w:r>
        <w:t>./peer chaincode install -n acctflow -v 1.0 -p github.com/hyperledger/chaincode/acctflow</w:t>
      </w:r>
    </w:p>
    <w:p>
      <w:pPr>
        <w:pStyle w:val="2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#### 实例化chaincode</w:t>
      </w:r>
    </w:p>
    <w:p>
      <w:pPr>
        <w:pStyle w:val="24"/>
        <w:rPr>
          <w:rFonts w:hint="eastAsia"/>
          <w:lang w:val="en-US" w:eastAsia="zh-CN"/>
        </w:rPr>
      </w:pPr>
      <w:r>
        <w:t>./peer chaincode instantiate -o orderer1.</w:t>
      </w:r>
      <w:r>
        <w:rPr>
          <w:lang w:val="en-US"/>
        </w:rPr>
        <w:t>blockchain</w:t>
      </w:r>
      <w:r>
        <w:t>.com:7050 --tls true --cafile crypto-config/ordererOrganizations/</w:t>
      </w:r>
      <w:r>
        <w:rPr>
          <w:lang w:val="en-US"/>
        </w:rPr>
        <w:t>blockchain</w:t>
      </w:r>
      <w:r>
        <w:t>.com/orderers/orderer</w:t>
      </w:r>
      <w:r>
        <w:rPr>
          <w:rFonts w:hint="eastAsia" w:eastAsia="宋体"/>
          <w:lang w:val="en-US" w:eastAsia="zh-CN"/>
        </w:rPr>
        <w:t>1</w:t>
      </w:r>
      <w:r>
        <w:t>.</w:t>
      </w:r>
      <w:r>
        <w:rPr>
          <w:lang w:val="en-US"/>
        </w:rPr>
        <w:t>blockchain</w:t>
      </w:r>
      <w:r>
        <w:t>.com/msp/tlscacerts/tlsca.</w:t>
      </w:r>
      <w:r>
        <w:rPr>
          <w:lang w:val="en-US"/>
        </w:rPr>
        <w:t>blockchain</w:t>
      </w:r>
      <w:r>
        <w:t>.com-cert.pem -C mychannel -n acctflow -v 1.0 -c '{"Args":["init","a","100","b","200"]}' -P "OR ('</w:t>
      </w:r>
      <w:r>
        <w:rPr>
          <w:lang w:val="en-US"/>
        </w:rPr>
        <w:t>Xinwang</w:t>
      </w:r>
      <w:r>
        <w:t>MSP.member')"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34" w:name="_Toc31462"/>
      <w:bookmarkStart w:id="35" w:name="_Toc13329"/>
      <w:r>
        <w:rPr>
          <w:rFonts w:hint="eastAsia"/>
          <w:lang w:val="en-US" w:eastAsia="zh-CN"/>
        </w:rPr>
        <w:t>Peer节点停止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停止peer节点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$(ps aux | grep '[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eer node</w:t>
      </w:r>
      <w:r>
        <w:rPr>
          <w:rFonts w:hint="eastAsia"/>
          <w:lang w:val="en-US" w:eastAsia="zh-CN"/>
        </w:rPr>
        <w:t>' | awk '{print $2}')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6" w:name="_Toc10055"/>
      <w:bookmarkStart w:id="37" w:name="_Toc25413"/>
      <w:r>
        <w:rPr>
          <w:rFonts w:hint="eastAsia"/>
          <w:lang w:eastAsia="zh-CN"/>
        </w:rPr>
        <w:t>可用性监控</w:t>
      </w:r>
      <w:bookmarkEnd w:id="36"/>
      <w:bookmarkEnd w:id="37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8" w:name="_Toc28065"/>
      <w:bookmarkStart w:id="39" w:name="_Toc32"/>
      <w:r>
        <w:rPr>
          <w:rFonts w:hint="eastAsia"/>
          <w:lang w:val="en-US" w:eastAsia="zh-CN"/>
        </w:rPr>
        <w:t>区块节点浏览</w:t>
      </w:r>
      <w:bookmarkEnd w:id="38"/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Blockchain-explore</w:t>
      </w:r>
      <w:r>
        <w:rPr>
          <w:rFonts w:hint="eastAsia"/>
          <w:lang w:val="en-US" w:eastAsia="zh-CN"/>
        </w:rPr>
        <w:t>r管理工具可以提供对区块链网络的实时信息查看功能，包括区块高度、最新生成区块、区块内交易和交易内容。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2465" cy="4233545"/>
            <wp:effectExtent l="0" t="0" r="635" b="14605"/>
            <wp:docPr id="2" name="图片 2" descr="FireShot Capture 005 - Hyperledger Explorer - http___101.251.195.188_18080_#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reShot Capture 005 - Hyperledger Explorer - http___101.251.195.188_18080_#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Blockchain-explorer建议搭建到peer节点所在主机，步骤如下：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 6.9.x (不支持7.0以上)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安装PostgreSQL 9.5或以上版本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https://github.com/hyperledger/blockchain-explorer.git.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blockchain-explorer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初始化postgres数据库：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-u postgres psql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\i app/db/explorerpg.sql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\i app/db/updatepg.sql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检查数据库内容：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\l view created fabricexplorer database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view created tables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</w:t>
      </w:r>
      <w:r>
        <w:rPr>
          <w:rFonts w:hint="default"/>
          <w:lang w:val="en-US" w:eastAsia="zh-CN"/>
        </w:rPr>
        <w:t>.yam</w:t>
      </w:r>
      <w:r>
        <w:rPr>
          <w:rFonts w:hint="eastAsia"/>
          <w:lang w:val="en-US" w:eastAsia="zh-CN"/>
        </w:rPr>
        <w:t>l配置文件，将peer节点的端口、tls证书，以及admin的私钥和证书路径配置在文件中：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"network-config":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"org1":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"name": "</w:t>
      </w:r>
      <w:r>
        <w:rPr>
          <w:rFonts w:hint="default"/>
          <w:lang w:val="en-US" w:eastAsia="zh-CN"/>
        </w:rPr>
        <w:t>Xinwang</w:t>
      </w:r>
      <w:r>
        <w:rPr>
          <w:rFonts w:hint="eastAsia"/>
          <w:lang w:val="en-US" w:eastAsia="zh-CN"/>
        </w:rPr>
        <w:t>Org",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"mspid": "</w:t>
      </w:r>
      <w:r>
        <w:rPr>
          <w:rFonts w:hint="default"/>
          <w:lang w:val="en-US" w:eastAsia="zh-CN"/>
        </w:rPr>
        <w:t>Xinwang</w:t>
      </w:r>
      <w:r>
        <w:rPr>
          <w:rFonts w:hint="eastAsia"/>
          <w:lang w:val="en-US" w:eastAsia="zh-CN"/>
        </w:rPr>
        <w:t>MSP",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"peer1":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"requests": "grpcs://127.0.0.1: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051",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"events": "grpcs://127.0.0.1: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053",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"server-hostname": "peer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blockchain.com",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"tls_cacerts": "crypto-config/peer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Organizations/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blockchain.com/peers/peer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blockchain.com/tls/ca.crt"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"admin":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"key": "crypto-config/peerOrganiza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tions/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blockchain.com/users/</w:t>
      </w: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com/msp/keystore",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"cert": "crypto-config/peerOrganiz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ations/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blockchain.com/users/Admin@</w:t>
      </w:r>
      <w:r>
        <w:rPr>
          <w:rFonts w:hint="default"/>
          <w:lang w:val="en-US" w:eastAsia="zh-CN"/>
        </w:rPr>
        <w:t>xinwang.</w:t>
      </w:r>
      <w:r>
        <w:rPr>
          <w:rFonts w:hint="eastAsia"/>
          <w:lang w:val="en-US" w:eastAsia="zh-CN"/>
        </w:rPr>
        <w:t>blockchain.com/msp/signcerts"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"host": "localhost",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"port": "8080",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#浏览器访问端口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 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"mychannel"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需要浏览的channel列表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"keyValueStore": "/tmp/fabric-client-kvs",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"eventWaitTime": "30000",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"users":[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"username":"admin",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"secret":"adminpw"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],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"pg": {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"host": "127.0.0.1",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"port": "5432",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"database": "fabricexplorer",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"username": "hppoc",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"passwd": "password"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"license": "Apache-2.0"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构建项目：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blockchain-explorer/app/test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test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blockchain-explorer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client/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test -- -u --coverage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blockchain-explorer/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查看日志：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tail -f log.log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通过浏览器访问http://localhost:8080，即可查看区块链网络信息。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0" w:name="_Toc13978"/>
      <w:bookmarkStart w:id="41" w:name="_Toc26960"/>
      <w:r>
        <w:rPr>
          <w:rFonts w:hint="eastAsia"/>
          <w:lang w:val="en-US" w:eastAsia="zh-CN"/>
        </w:rPr>
        <w:t>组网节点监控</w:t>
      </w:r>
      <w:bookmarkEnd w:id="40"/>
      <w:bookmarkEnd w:id="41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42" w:name="_Toc32569"/>
      <w:bookmarkStart w:id="43" w:name="_Toc15870"/>
      <w:r>
        <w:rPr>
          <w:rFonts w:hint="eastAsia"/>
          <w:lang w:val="en-US" w:eastAsia="zh-CN"/>
        </w:rPr>
        <w:t>Orderer节点监控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测试网络响应时间：通过ping工具测试访问orderer节点的相应时间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ping </w:t>
      </w:r>
      <w:r>
        <w:rPr>
          <w:rFonts w:hint="eastAsia"/>
          <w:lang w:val="en-US" w:eastAsia="zh-CN"/>
        </w:rPr>
        <w:t>orderer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ping</w:t>
      </w:r>
      <w:r>
        <w:rPr>
          <w:rFonts w:hint="eastAsia"/>
          <w:lang w:val="en-US" w:eastAsia="zh-CN"/>
        </w:rPr>
        <w:t xml:space="preserve"> orderer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.blockchain.com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测试Orderer节点打包执行状态：通过命令行查询channel的config信息，如果查询正常，可以认为Orderer目前工作正常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fetch config config_block.pb -o orderer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.blockchain.com:7050 -c mychannel --tls  --cafile crypto-config/ordererOrganizations/blockchain.com/tlsca/tlsca.blockchain.com-cert.pem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fetch config config_block.pb -o orderer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.blockchain.com:7050 -c mychannel --tls  --cafile crypto-config/ordererOrganizations/blockchain.com/tlsca/tlsca.blockchain.com-cert.pem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正常的返回：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16:20:57.718 CST [channelCmd] InitCmdFactory -&gt; INFO 001 Endorser and orderer connections initialized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16:20:57.722 CST [main] main -&gt; INFO 002 Exiting.....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异常的返回：Orderer节点无法访问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failed to create deliver client: orderer client failed to connect to orderer.blockchain.com:7050: failed to create new connection: context deadline exceeded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44" w:name="_Toc3315"/>
      <w:bookmarkStart w:id="45" w:name="_Toc26528"/>
      <w:r>
        <w:rPr>
          <w:rFonts w:hint="eastAsia"/>
          <w:lang w:val="en-US" w:eastAsia="zh-CN"/>
        </w:rPr>
        <w:t>Peer节点监控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测试网络响应时间：通过ping工具测试访问orderer节点的相应时间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ping </w:t>
      </w:r>
      <w:r>
        <w:rPr>
          <w:rFonts w:hint="eastAsia"/>
          <w:lang w:val="en-US" w:eastAsia="zh-CN"/>
        </w:rPr>
        <w:t>peer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ping</w:t>
      </w:r>
      <w:r>
        <w:rPr>
          <w:rFonts w:hint="eastAsia"/>
          <w:lang w:val="en-US" w:eastAsia="zh-CN"/>
        </w:rPr>
        <w:t xml:space="preserve"> peer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6" w:name="_Toc23622"/>
      <w:r>
        <w:rPr>
          <w:rFonts w:hint="eastAsia"/>
          <w:lang w:val="en-US" w:eastAsia="zh-CN"/>
        </w:rPr>
        <w:t>测试peer节点背书执行状态</w:t>
      </w:r>
      <w:bookmarkEnd w:id="46"/>
      <w:r>
        <w:rPr>
          <w:rFonts w:hint="eastAsia"/>
          <w:lang w:val="en-US" w:eastAsia="zh-CN"/>
        </w:rPr>
        <w:t>：通过命令行执行调用peer节点的系统级chaincode，执行查询区块链信息的接口GetChainInfo，如果调用正常，可以认为peer节点能够正常执行chaincode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CORE_PEER_ADDRESS=peer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blockchain.com:7051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chaincode query -C mychannel -n qscc  -c '{"Args":["GetChainInfo", "mychannel"]}'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CORE_PEER_ADDRESS=peer1.xinwang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blockchain.com:7051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chaincode query -C mychannel -n qscc  -c '{"Args":["GetChainInfo", "mychannel"]}'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正常的返回：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16:51:05.073 CST [chaincodeCmd] checkChaincodeCmdParams -&gt; INFO 001 Using default escc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16:51:05.073 CST [chaincodeCmd] checkChaincodeCmdParams -&gt; INFO 002 Using default vscc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Result:</w:t>
      </w:r>
      <w:r>
        <w:rPr>
          <w:rFonts w:hint="default"/>
          <w:lang w:val="en-US" w:eastAsia="zh-CN"/>
        </w:rPr>
        <w:t>**********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16:51:05.076 CST [main] main -&gt; INFO 003 Exiting.....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异常的返回：Peer节点无法访问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Error getting endorser client chaincode: endorser client failed to connect to peer0.xinwang.blockchain.com:7051: failed to create new connection: context deadline exceeded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7" w:name="_Toc5202"/>
      <w:bookmarkStart w:id="48" w:name="_Toc3209"/>
      <w:r>
        <w:rPr>
          <w:rFonts w:hint="eastAsia"/>
          <w:lang w:val="en-US" w:eastAsia="zh-CN"/>
        </w:rPr>
        <w:t>节点主机监控</w:t>
      </w:r>
      <w:bookmarkEnd w:id="47"/>
      <w:bookmarkEnd w:id="48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49" w:name="_Toc5754"/>
      <w:bookmarkStart w:id="50" w:name="_Toc3607"/>
      <w:r>
        <w:rPr>
          <w:rFonts w:hint="eastAsia"/>
          <w:lang w:val="en-US" w:eastAsia="zh-CN"/>
        </w:rPr>
        <w:t>进程/服务、端口</w:t>
      </w:r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检查Zookeeper进程状态和监听端口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grep zookeeper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-anp| grep 2182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检查Kafka进程状态查询和监听端口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kafka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-anp| grep </w:t>
      </w:r>
      <w:r>
        <w:rPr>
          <w:rFonts w:hint="default"/>
          <w:lang w:val="en-US" w:eastAsia="zh-CN"/>
        </w:rPr>
        <w:t>9092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检查Orderer节点进程状态查询和监听端口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orderer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-anp| grep </w:t>
      </w:r>
      <w:r>
        <w:rPr>
          <w:rFonts w:hint="default"/>
          <w:lang w:val="en-US" w:eastAsia="zh-CN"/>
        </w:rPr>
        <w:t>7050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检查Peer节点进程状态查询和监听端口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peer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-anp| grep </w:t>
      </w:r>
      <w:r>
        <w:rPr>
          <w:rFonts w:hint="default"/>
          <w:lang w:val="en-US" w:eastAsia="zh-CN"/>
        </w:rPr>
        <w:t>7051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eastAsia="宋体"/>
          <w:lang w:val="en-US" w:eastAsia="zh-CN"/>
        </w:rPr>
      </w:pPr>
      <w:bookmarkStart w:id="51" w:name="_Toc2424"/>
      <w:bookmarkStart w:id="52" w:name="_Toc30574"/>
      <w:r>
        <w:rPr>
          <w:rFonts w:hint="eastAsia"/>
          <w:lang w:val="en-US" w:eastAsia="zh-CN"/>
        </w:rPr>
        <w:t>CPU/内存/磁盘</w:t>
      </w:r>
      <w:bookmarkEnd w:id="51"/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检查orderer节点的cpu和内存占用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 -o %cpu,%mem,cmd -e | grep '[o]rderer' 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  0.7 ./orderer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检查peer节点的cpu和内存占用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-o %cpu,%mem,cmd -e | grep '[p]eer node'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  0.6 ./peer node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检查orderer或peer节点的磁盘占用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df -h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3" w:name="_Toc25744"/>
      <w:bookmarkStart w:id="54" w:name="_Toc19859"/>
      <w:r>
        <w:rPr>
          <w:rFonts w:hint="eastAsia"/>
          <w:lang w:val="en-US" w:eastAsia="zh-CN"/>
        </w:rPr>
        <w:t>故障排查和恢复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55" w:name="_Toc19890"/>
      <w:bookmarkStart w:id="56" w:name="_Toc2086"/>
      <w:r>
        <w:rPr>
          <w:rFonts w:hint="eastAsia"/>
          <w:lang w:val="en-US" w:eastAsia="zh-CN"/>
        </w:rPr>
        <w:t>Orderer节点主机故障排查和恢复</w:t>
      </w:r>
      <w:bookmarkEnd w:id="55"/>
      <w:bookmarkEnd w:id="56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57" w:name="_Toc15603"/>
      <w:bookmarkStart w:id="58" w:name="_Toc26914"/>
      <w:r>
        <w:rPr>
          <w:rFonts w:hint="eastAsia"/>
          <w:lang w:val="en-US" w:eastAsia="zh-CN"/>
        </w:rPr>
        <w:t>故障分析</w:t>
      </w:r>
      <w:bookmarkEnd w:id="57"/>
      <w:bookmarkEnd w:id="5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Orderer节点在区块链网络中负责将peer节点背书的交易进行排序，打包生成区块数据，并广播到全网所有peer节点。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单点故障导致Orderer服务不可用，1.1.1节的网络拓扑中部署了两台Orderer节点主机。单台Orderer节点故障不会影响整个区块链网络的正常服务。如果两台Orderer同时故障，区块链网络将停止打包生成区块的操作，导致client无法提交已经背书的交易，client程序会抛出o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derer无法访问的异常，如下：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2018-05-29 07:39:04,174 main DEBUG Channel:2548 - Channel mychannel sending transaction to orderer(s) with TxID 7f01ab59c8a99f3da598a160f884a14e1fc6b9fbcaa85896b95ed75d1a3b1e2e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2018-05-29 07:39:04,174 main DEBUG Orderer:135 - Order.sendTransaction name: orderer1, url: grpcs://orderer1.blockchain.com:17050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2018-05-29 07:39:05,548 grpc-default-executor-2 ERROR OrdererClient:157 - Received error on channel mychannel, orderer orderer1, url grpcs://orderer1.blockchain.com:17050, UNAVAILABLE: io exception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io.grpc.StatusRuntimeException: UNAVAILABLE: io exception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一般情况下Orderer节点的故障原因可能包括但不限于以下几种情况：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软件系统故障，例如系统内存或磁盘空间不足，或者未知的程序错误，导致Orderer进程服务停止；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网络故障，导致Orderer一段时间离线，无法访问；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硬件设备故障，停电宕机；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磁盘数据损坏，无法读写账本数据。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59" w:name="_Toc31973"/>
      <w:bookmarkStart w:id="60" w:name="_Toc24966"/>
      <w:r>
        <w:rPr>
          <w:rFonts w:hint="eastAsia"/>
          <w:lang w:val="en-US" w:eastAsia="zh-CN"/>
        </w:rPr>
        <w:t>故障排查标准步骤</w:t>
      </w:r>
      <w:bookmarkEnd w:id="59"/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检查Zookeeper进程状态和监听端口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grep zookeeper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-anp| grep 2182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检查Kafka进程状态查询和监听端口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kafka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-anp| grep </w:t>
      </w:r>
      <w:r>
        <w:rPr>
          <w:rFonts w:hint="default"/>
          <w:lang w:val="en-US" w:eastAsia="zh-CN"/>
        </w:rPr>
        <w:t>9092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检查Orderer节点进程状态查询和监听端口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orderer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-anp| grep </w:t>
      </w:r>
      <w:r>
        <w:rPr>
          <w:rFonts w:hint="default"/>
          <w:lang w:val="en-US" w:eastAsia="zh-CN"/>
        </w:rPr>
        <w:t>7050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检查orderer节点的cpu和内存占用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 -o %cpu,%mem,cmd -e | grep '[o]rderer' 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  0.7 ./orderer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检查orderer节点的磁盘占用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df -h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测试Orderer节点响应时间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ping </w:t>
      </w:r>
      <w:r>
        <w:rPr>
          <w:rFonts w:hint="eastAsia"/>
          <w:lang w:val="en-US" w:eastAsia="zh-CN"/>
        </w:rPr>
        <w:t>orderer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ping</w:t>
      </w:r>
      <w:r>
        <w:rPr>
          <w:rFonts w:hint="eastAsia"/>
          <w:lang w:val="en-US" w:eastAsia="zh-CN"/>
        </w:rPr>
        <w:t xml:space="preserve"> orderer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.blockchain.com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测试Orderer节点打包执行状态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fetch config config_block.pb -o orderer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 xml:space="preserve">.com:7050 -c mychannel --tls  --cafile crypto-config/ordererOrganizations/blockchain.com/tlsca/tlsca.blockchain.com-cert.pem 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fetch config config_block.pb -o orderer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 xml:space="preserve">.com:7050 -c mychannel --tls  --cafile crypto-config/ordererOrganizations/blockchain.com/tlsca/tlsca.blockchain.com-cert.pem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正常的返回：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16:20:57.718 CST [channelCmd] InitCmdFactory -&gt; INFO 001 Endorser and orderer connections initialized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16:20:57.722 CST [main] main -&gt; INFO 002 Exiting.....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异常的返回：Orderer节点无法访问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failed to create deliver client: orderer client failed to connect to orderer.blockchain.com:7050: failed to create new connection: context deadline exceeded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检查Orderer日志文件中的错误信息：Orderer日志在启动节点时定义了输出位置和文件名</w:t>
      </w:r>
    </w:p>
    <w:p>
      <w:pPr>
        <w:pStyle w:val="24"/>
        <w:rPr>
          <w:rFonts w:hint="eastAsia"/>
        </w:rPr>
      </w:pPr>
      <w:r>
        <w:t xml:space="preserve">nohup </w:t>
      </w:r>
      <w:r>
        <w:rPr>
          <w:lang w:val="en-US"/>
        </w:rPr>
        <w:t>./orderer</w:t>
      </w:r>
      <w:r>
        <w:t xml:space="preserve"> </w:t>
      </w:r>
      <w:r>
        <w:rPr>
          <w:rFonts w:hint="eastAsia"/>
        </w:rPr>
        <w:t>&gt;logs/</w:t>
      </w:r>
      <w:r>
        <w:rPr>
          <w:rFonts w:hint="eastAsia" w:eastAsia="宋体"/>
          <w:lang w:val="en-US" w:eastAsia="zh-CN"/>
        </w:rPr>
        <w:t>orderer</w:t>
      </w:r>
      <w:r>
        <w:rPr>
          <w:rFonts w:hint="eastAsia"/>
        </w:rPr>
        <w:t>.log 2&gt;1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常见的错误日志：</w:t>
      </w:r>
    </w:p>
    <w:tbl>
      <w:tblPr>
        <w:tblStyle w:val="2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可能的错误原因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Transactions of type ORDERER_TRANSACTION cannot be Broadcast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无法对外广播Orderer交易：当前Orderer节点通讯异常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Transactions of type CONFIG cannot be Broadcast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无法对外广播CONFIG交易：当前Orderer节点通讯异常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Unable to bootstrap orderer. Error reading genesis block file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无法启动Orderer节点：创始区块文件损坏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 reading from channel, cause was：</w:t>
            </w:r>
            <w:r>
              <w:rPr>
                <w:rFonts w:hint="default"/>
                <w:vertAlign w:val="baseline"/>
                <w:lang w:val="en-US" w:eastAsia="zh-CN"/>
              </w:rPr>
              <w:t>...</w:t>
            </w:r>
          </w:p>
        </w:tc>
        <w:tc>
          <w:tcPr>
            <w:tcW w:w="4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无法读取渠道数据：当前Orderer节点通讯异常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number should have been M but was N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全网区块高度大于当前Orderer节点区块高度：当前Orderer节点通讯异常，导致区块同步速度慢</w:t>
            </w:r>
            <w:bookmarkStart w:id="77" w:name="_GoBack"/>
            <w:bookmarkEnd w:id="77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61" w:name="_Toc6463"/>
      <w:bookmarkStart w:id="62" w:name="_Toc4007"/>
      <w:r>
        <w:rPr>
          <w:rFonts w:hint="eastAsia"/>
          <w:lang w:val="en-US" w:eastAsia="zh-CN"/>
        </w:rPr>
        <w:t>故障恢复</w:t>
      </w:r>
      <w:bookmarkEnd w:id="61"/>
      <w:bookmarkEnd w:id="6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对于一般的软件故障、系统或网络故障，只需重启Orderer服务即可恢复服务，重启后Orderer可继续提供区块打包服务。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对于硬件或磁盘故障等情况，可能需要更换主机设备重新安装Orderer服务，安装步骤请参见1.1.2.4～1.1.2.8节内容，其中MSP和Orderer域名直接使用原主机的配置方案即可。如果原MSP丢失，请使用Orderer ca重新为其颁发证书，执行步骤请参见1.2.1.2节。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由于Orderer节点只负责区块链中的交易打包和区块广播，因此没有需要迁移的持久化数据，</w:t>
      </w:r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节点的OrdererLedger中存储的是已经广播给peer的历史区块数据。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63" w:name="_Toc22192"/>
      <w:bookmarkStart w:id="64" w:name="_Toc19561"/>
      <w:r>
        <w:rPr>
          <w:rFonts w:hint="eastAsia"/>
          <w:lang w:val="en-US" w:eastAsia="zh-CN"/>
        </w:rPr>
        <w:t>Peer节点主机故障排查和恢复</w:t>
      </w:r>
      <w:bookmarkEnd w:id="63"/>
      <w:bookmarkEnd w:id="64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65" w:name="_Toc982"/>
      <w:bookmarkStart w:id="66" w:name="_Toc1884"/>
      <w:r>
        <w:rPr>
          <w:rFonts w:hint="eastAsia"/>
          <w:lang w:val="en-US" w:eastAsia="zh-CN"/>
        </w:rPr>
        <w:t>故障分析</w:t>
      </w:r>
      <w:bookmarkEnd w:id="65"/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节点是区块链网络中由联盟机构部署的背书节点，peer节点负责从Orderer节点同步区块数据到本地，在本地维护一个BlockLedger的副本，同时负责对client提交的交易进行签名背书，并为接入Peer节点的client提供查询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单点故障导致Peer节点服务不可用，1.1.1节的网络拓扑中为每个联盟机构都部署了两台以上的peer节点主机。单台Peer节点故障不会影响整个区块链网络的正常服务。如果一个机构的所有Peer节点同时故障，peer节点将无法提供交易背书和查询服务，账本同步也将停止。此时client程序会抛出</w:t>
      </w: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>节点无法访问的异常，如下：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2018-05-29 09:07:00,092 main ERROR Channel:2413 - Sending proposal to peer0 failed because of: gRPC failure=Status{code=UNAVAILABLE, description=io exception, cause=io.netty.channel.AbstractChannel$AnnotatedConnectException: Connection refused: no further information: peer0.blockchain.belink.com/101.251.195.188:7051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</w:t>
      </w: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>节点的故障原因可能包括但不限于以下几种情况：</w:t>
      </w:r>
    </w:p>
    <w:p>
      <w:pPr>
        <w:numPr>
          <w:ilvl w:val="0"/>
          <w:numId w:val="5"/>
        </w:numPr>
        <w:tabs>
          <w:tab w:val="left" w:pos="502"/>
        </w:tabs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软件系统故障，例如系统内存或磁盘空间不足，或者未知的程序错误，导致</w:t>
      </w: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>进程服务停止；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网络故障，导致</w:t>
      </w: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>一段时间离线，无法访问；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硬件设备故障，停电宕机；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磁盘数据损坏，无法读写账本数据。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67" w:name="_Toc2816"/>
      <w:bookmarkStart w:id="68" w:name="_Toc6383"/>
      <w:r>
        <w:rPr>
          <w:rFonts w:hint="eastAsia"/>
          <w:lang w:val="en-US" w:eastAsia="zh-CN"/>
        </w:rPr>
        <w:t>故障排查标准步骤</w:t>
      </w:r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检查Peer节点进程状态查询和监听端口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peer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-anp| grep </w:t>
      </w:r>
      <w:r>
        <w:rPr>
          <w:rFonts w:hint="default"/>
          <w:lang w:val="en-US" w:eastAsia="zh-CN"/>
        </w:rPr>
        <w:t>7051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检查peer节点的cpu和内存占用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-o %cpu,%mem,cmd -e | grep '[p]eer node'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  0.6 ./peer node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检查peer节点的磁盘占用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df -h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测试Peer节点网络响应时间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ping </w:t>
      </w:r>
      <w:r>
        <w:rPr>
          <w:rFonts w:hint="eastAsia"/>
          <w:lang w:val="en-US" w:eastAsia="zh-CN"/>
        </w:rPr>
        <w:t>peer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ping</w:t>
      </w:r>
      <w:r>
        <w:rPr>
          <w:rFonts w:hint="eastAsia"/>
          <w:lang w:val="en-US" w:eastAsia="zh-CN"/>
        </w:rPr>
        <w:t xml:space="preserve"> peer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测试peer节点背书执行状态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CORE_PEER_ADDRESS=peer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blockchain.com:7051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chaincode query -C mychannel -n qscc  -c '{"Args":["GetChainInfo", "mychannel"]}'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CORE_PEER_ADDRESS=peer1.xinwang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blockchain.com:7051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chaincode query -C mychannel -n qscc  -c '{"Args":["GetChainInfo", "mychannel"]}'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正常的返回：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16:51:05.073 CST [chaincodeCmd] checkChaincodeCmdParams -&gt; INFO 001 Using default escc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16:51:05.073 CST [chaincodeCmd] checkChaincodeCmdParams -&gt; INFO 002 Using default vscc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Result:</w:t>
      </w:r>
      <w:r>
        <w:rPr>
          <w:rFonts w:hint="default"/>
          <w:lang w:val="en-US" w:eastAsia="zh-CN"/>
        </w:rPr>
        <w:t>**********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2018-06-04 16:51:05.076 CST [main] main -&gt; INFO 003 Exiting.....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异常的返回：Peer节点无法访问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Error getting endorser client chaincode: endorser client failed to connect to peer0.xinwang.blockchain.com:7051: failed to create new connection: context deadline exceeded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检查Peer日志文件中的错误信息：Peer日志在启动节点时定义了输出位置和文件名</w:t>
      </w:r>
    </w:p>
    <w:p>
      <w:pPr>
        <w:pStyle w:val="2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./peer node start &gt;logs/orderer.log 2&gt;1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常见的错误日志：</w:t>
      </w:r>
    </w:p>
    <w:tbl>
      <w:tblPr>
        <w:tblStyle w:val="2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可能的错误原因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 while unmarshaling proposal response payload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无法解包背书请求：client与peer间通讯丢包导致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 getting orderer endpoint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无法连接orderer节点：peer与orderer节点间通讯异常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 sending transaction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无法发送交易：当前peer离线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Error connecting due to </w:t>
            </w:r>
            <w:r>
              <w:rPr>
                <w:rFonts w:hint="default"/>
                <w:lang w:val="en-US" w:eastAsia="zh-CN"/>
              </w:rPr>
              <w:t>...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无法建立连接：当前peer离线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 loadding config block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无法加载channel定义区块：peer与orderer节点间通讯异常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Failed to get Peer Endpoint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无法连接其他peer节点：当前peer离线，或对方peer通讯异常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Failed to return new GRPC server</w:t>
            </w:r>
          </w:p>
        </w:tc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无法创建GRPC通讯server：当前peer离线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69" w:name="_Toc6819"/>
      <w:bookmarkStart w:id="70" w:name="_Toc19615"/>
      <w:r>
        <w:rPr>
          <w:rFonts w:hint="eastAsia"/>
          <w:lang w:val="en-US" w:eastAsia="zh-CN"/>
        </w:rPr>
        <w:t>故障恢复</w:t>
      </w:r>
      <w:bookmarkEnd w:id="69"/>
      <w:bookmarkEnd w:id="7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对于一般的软件故障、系统或网络故障，只需重启</w:t>
      </w: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>服务即可恢复服务，重启后会自动同步错过的区块数据。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硬件或磁盘故障等情况，可能需要更换主机设备重新安装Peer服务，安装步骤请参见1.3.1节内容，其中MSP和Peer域名直接使用原主机的配置方案即可。如果原MSP丢失，请使用原机构ca重新为其颁发证书，执行步骤请参见1.2.1.2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重新部署的peer节点，接入网后会从创世区块开始重新下载历史的区块数据，生成本地的账本副本，如果历史区块数量较大，该过程会比较耗时，区块同步结束后该peer节点的区块高度将于全网保持一致，此时peer节点才能正常执行交易背书操作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71" w:name="_Toc9244"/>
      <w:bookmarkStart w:id="72" w:name="_Toc20144"/>
      <w:r>
        <w:rPr>
          <w:rFonts w:hint="eastAsia"/>
          <w:lang w:val="en-US" w:eastAsia="zh-CN"/>
        </w:rPr>
        <w:t>区块链组网故障排查和恢复</w:t>
      </w:r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区块链组网的整体故障可能的原因是：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全部Orderer节点离线，导致网络无法打包生成新的区块；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联盟机构的所有peer节点离线，导致该机构所在的channel无法执行背书交易。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在全网故障的情况下，只要至少有一个peer节点保存有账本的完整副本，当重新组网后，其他peer节点就可自动进行账本的同步，直到全网账本保持一致。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73" w:name="_Toc9095"/>
      <w:bookmarkStart w:id="74" w:name="_Toc12728"/>
      <w:r>
        <w:rPr>
          <w:rFonts w:hint="eastAsia"/>
          <w:lang w:val="en-US" w:eastAsia="zh-CN"/>
        </w:rPr>
        <w:t>故障排查标准步骤</w:t>
      </w:r>
      <w:bookmarkEnd w:id="73"/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Orderer节点故障排查请参见3.1.2节。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Peer节点故障排查请参见3.2.2节。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75" w:name="_Toc17105"/>
      <w:bookmarkStart w:id="76" w:name="_Toc19203"/>
      <w:r>
        <w:rPr>
          <w:rFonts w:hint="eastAsia"/>
          <w:lang w:val="en-US" w:eastAsia="zh-CN"/>
        </w:rPr>
        <w:t>故障恢复</w:t>
      </w:r>
      <w:bookmarkEnd w:id="75"/>
      <w:bookmarkEnd w:id="7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default"/>
          <w:lang w:val="en-US" w:eastAsia="zh-CN"/>
        </w:rPr>
        <w:t>Orderer</w:t>
      </w:r>
      <w:r>
        <w:rPr>
          <w:rFonts w:hint="eastAsia"/>
          <w:lang w:val="en-US" w:eastAsia="zh-CN"/>
        </w:rPr>
        <w:t>节点全部离线的情况，按照3.1.3节所述恢复流程逐个恢复Orderer节点即可，只要第一个Orderer节点恢复在线状态，区块链网络即可恢复区块打包的功能。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新网的联盟机构Peer节点全部离线的情况，只会影响该机构与新网间的私有channel，故障期间该机构无法执行读写链操作，但新网仍然可对channel数据进行读写，同时其他的channel不受影响。机构peer节点的恢复步骤请参见3.2.3节，恢复后该机构peer会自动同步故障期间写入的区块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网peer节点全部离线的情况，由于新网参与了所有一对一私有channel，故障期间新网将无法对所有channel执行读写链操作，但其他机构仍然可对channel数据进行读写。新网peer节点的恢复步骤请参见3.2.3节，恢复后peer会自动同步故障期间写入的区块数据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B160"/>
    <w:multiLevelType w:val="multilevel"/>
    <w:tmpl w:val="5B07B1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07B239"/>
    <w:multiLevelType w:val="singleLevel"/>
    <w:tmpl w:val="5B07B23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07B258"/>
    <w:multiLevelType w:val="singleLevel"/>
    <w:tmpl w:val="5B07B25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0D0D36"/>
    <w:multiLevelType w:val="singleLevel"/>
    <w:tmpl w:val="5B0D0D3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B0D0D47"/>
    <w:multiLevelType w:val="singleLevel"/>
    <w:tmpl w:val="5B0D0D4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B0D2CE3"/>
    <w:multiLevelType w:val="singleLevel"/>
    <w:tmpl w:val="5B0D2CE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95ECA"/>
    <w:rsid w:val="009F0ABF"/>
    <w:rsid w:val="00DC3D2C"/>
    <w:rsid w:val="023D6ABF"/>
    <w:rsid w:val="02725846"/>
    <w:rsid w:val="027E16A1"/>
    <w:rsid w:val="02A07AA2"/>
    <w:rsid w:val="031925B9"/>
    <w:rsid w:val="031C045A"/>
    <w:rsid w:val="03E74A14"/>
    <w:rsid w:val="03F51544"/>
    <w:rsid w:val="047C38E3"/>
    <w:rsid w:val="055E5581"/>
    <w:rsid w:val="05D93E7A"/>
    <w:rsid w:val="06066820"/>
    <w:rsid w:val="067217AB"/>
    <w:rsid w:val="06874FB4"/>
    <w:rsid w:val="06894A84"/>
    <w:rsid w:val="06A573F8"/>
    <w:rsid w:val="06AC2556"/>
    <w:rsid w:val="071B5296"/>
    <w:rsid w:val="07266E88"/>
    <w:rsid w:val="075718E7"/>
    <w:rsid w:val="0898095B"/>
    <w:rsid w:val="08EF0631"/>
    <w:rsid w:val="090917BC"/>
    <w:rsid w:val="0A042979"/>
    <w:rsid w:val="0A3F322D"/>
    <w:rsid w:val="0A413DBE"/>
    <w:rsid w:val="0A5942F2"/>
    <w:rsid w:val="0AB61F17"/>
    <w:rsid w:val="0AEF2654"/>
    <w:rsid w:val="0B725F53"/>
    <w:rsid w:val="0B775E1A"/>
    <w:rsid w:val="0B880E46"/>
    <w:rsid w:val="0BEB6CEF"/>
    <w:rsid w:val="0C3D13F8"/>
    <w:rsid w:val="0D3B6619"/>
    <w:rsid w:val="0E1B1355"/>
    <w:rsid w:val="0E4A771C"/>
    <w:rsid w:val="0E4F5FF5"/>
    <w:rsid w:val="0EEA187F"/>
    <w:rsid w:val="0EF559E4"/>
    <w:rsid w:val="0FB82B66"/>
    <w:rsid w:val="0FC25515"/>
    <w:rsid w:val="0FC63D2D"/>
    <w:rsid w:val="10061A3D"/>
    <w:rsid w:val="100A0854"/>
    <w:rsid w:val="100E5B3C"/>
    <w:rsid w:val="10B60C1D"/>
    <w:rsid w:val="10D40BFA"/>
    <w:rsid w:val="10DD5507"/>
    <w:rsid w:val="10FE5D1D"/>
    <w:rsid w:val="12FB4C83"/>
    <w:rsid w:val="135B7B95"/>
    <w:rsid w:val="146F34DD"/>
    <w:rsid w:val="148F7CAD"/>
    <w:rsid w:val="153052F8"/>
    <w:rsid w:val="153C584B"/>
    <w:rsid w:val="165F7208"/>
    <w:rsid w:val="16860F74"/>
    <w:rsid w:val="16FE6D0D"/>
    <w:rsid w:val="17266B4A"/>
    <w:rsid w:val="17947858"/>
    <w:rsid w:val="17E70F46"/>
    <w:rsid w:val="184C34A5"/>
    <w:rsid w:val="188D4340"/>
    <w:rsid w:val="19052787"/>
    <w:rsid w:val="192802B2"/>
    <w:rsid w:val="19703467"/>
    <w:rsid w:val="199D2789"/>
    <w:rsid w:val="19F770ED"/>
    <w:rsid w:val="1A29556C"/>
    <w:rsid w:val="1A481427"/>
    <w:rsid w:val="1A734D81"/>
    <w:rsid w:val="1B141985"/>
    <w:rsid w:val="1B4101F4"/>
    <w:rsid w:val="1B476901"/>
    <w:rsid w:val="1BE71CE8"/>
    <w:rsid w:val="1CB068C6"/>
    <w:rsid w:val="1D4924ED"/>
    <w:rsid w:val="1E5369B1"/>
    <w:rsid w:val="1F12177B"/>
    <w:rsid w:val="1F196492"/>
    <w:rsid w:val="1F9625EF"/>
    <w:rsid w:val="201A488B"/>
    <w:rsid w:val="20FA7A12"/>
    <w:rsid w:val="20FD45E2"/>
    <w:rsid w:val="212B64AF"/>
    <w:rsid w:val="21AC7D7D"/>
    <w:rsid w:val="21F0088A"/>
    <w:rsid w:val="22872A3A"/>
    <w:rsid w:val="228C2D16"/>
    <w:rsid w:val="22F71978"/>
    <w:rsid w:val="2349746C"/>
    <w:rsid w:val="239D50DE"/>
    <w:rsid w:val="23EB760E"/>
    <w:rsid w:val="24AF0766"/>
    <w:rsid w:val="259945D7"/>
    <w:rsid w:val="264418F3"/>
    <w:rsid w:val="27474FFA"/>
    <w:rsid w:val="27C37A03"/>
    <w:rsid w:val="28504A0C"/>
    <w:rsid w:val="287047E9"/>
    <w:rsid w:val="28795247"/>
    <w:rsid w:val="28935559"/>
    <w:rsid w:val="29151DAB"/>
    <w:rsid w:val="298A2E6C"/>
    <w:rsid w:val="299E1107"/>
    <w:rsid w:val="29B01678"/>
    <w:rsid w:val="29EC5B52"/>
    <w:rsid w:val="29FF30A3"/>
    <w:rsid w:val="2A365E53"/>
    <w:rsid w:val="2A8618AE"/>
    <w:rsid w:val="2C084AEE"/>
    <w:rsid w:val="2CBA7B3E"/>
    <w:rsid w:val="2CD521A2"/>
    <w:rsid w:val="2D0B4CE1"/>
    <w:rsid w:val="2D552172"/>
    <w:rsid w:val="2D8B6CF4"/>
    <w:rsid w:val="2DE63560"/>
    <w:rsid w:val="2EB134BB"/>
    <w:rsid w:val="2EB375AA"/>
    <w:rsid w:val="2EC22F71"/>
    <w:rsid w:val="2F895F20"/>
    <w:rsid w:val="2F9F4209"/>
    <w:rsid w:val="2FB57F8B"/>
    <w:rsid w:val="30276668"/>
    <w:rsid w:val="304B29B3"/>
    <w:rsid w:val="305B0AF7"/>
    <w:rsid w:val="30623D63"/>
    <w:rsid w:val="30CA358C"/>
    <w:rsid w:val="30DC7890"/>
    <w:rsid w:val="315613BA"/>
    <w:rsid w:val="319577CA"/>
    <w:rsid w:val="3196556F"/>
    <w:rsid w:val="321C4509"/>
    <w:rsid w:val="328613F5"/>
    <w:rsid w:val="32A53DDA"/>
    <w:rsid w:val="3311309E"/>
    <w:rsid w:val="331B49B1"/>
    <w:rsid w:val="33747D20"/>
    <w:rsid w:val="33F73774"/>
    <w:rsid w:val="343861C8"/>
    <w:rsid w:val="34602A50"/>
    <w:rsid w:val="34D93FF6"/>
    <w:rsid w:val="364D54D8"/>
    <w:rsid w:val="36BB1E4E"/>
    <w:rsid w:val="374769A0"/>
    <w:rsid w:val="375C04CD"/>
    <w:rsid w:val="376503C8"/>
    <w:rsid w:val="378F43D2"/>
    <w:rsid w:val="387533E6"/>
    <w:rsid w:val="38BB0A44"/>
    <w:rsid w:val="39085944"/>
    <w:rsid w:val="3938714D"/>
    <w:rsid w:val="39BA20B2"/>
    <w:rsid w:val="3A036E1D"/>
    <w:rsid w:val="3A7359CB"/>
    <w:rsid w:val="3A9D55CA"/>
    <w:rsid w:val="3AB638E5"/>
    <w:rsid w:val="3ACB73BC"/>
    <w:rsid w:val="3B933273"/>
    <w:rsid w:val="3BF93153"/>
    <w:rsid w:val="3C403E3B"/>
    <w:rsid w:val="3C666B60"/>
    <w:rsid w:val="3C722D5E"/>
    <w:rsid w:val="3CC549B2"/>
    <w:rsid w:val="3DF54300"/>
    <w:rsid w:val="3DF8088F"/>
    <w:rsid w:val="3EC91BD0"/>
    <w:rsid w:val="3EDD46FE"/>
    <w:rsid w:val="3F3A15E5"/>
    <w:rsid w:val="3F473669"/>
    <w:rsid w:val="3F8642CF"/>
    <w:rsid w:val="40701981"/>
    <w:rsid w:val="40EB3AE5"/>
    <w:rsid w:val="410F739D"/>
    <w:rsid w:val="42E30BDA"/>
    <w:rsid w:val="435D4E50"/>
    <w:rsid w:val="43AE21CE"/>
    <w:rsid w:val="43BA3EE9"/>
    <w:rsid w:val="4410584A"/>
    <w:rsid w:val="442767F2"/>
    <w:rsid w:val="443F1B9C"/>
    <w:rsid w:val="444842AF"/>
    <w:rsid w:val="44770727"/>
    <w:rsid w:val="450B50C2"/>
    <w:rsid w:val="45817778"/>
    <w:rsid w:val="45A7410A"/>
    <w:rsid w:val="45BB12C5"/>
    <w:rsid w:val="462C40B7"/>
    <w:rsid w:val="47292C25"/>
    <w:rsid w:val="48981337"/>
    <w:rsid w:val="493907A8"/>
    <w:rsid w:val="49525AA5"/>
    <w:rsid w:val="495A5311"/>
    <w:rsid w:val="498E75BC"/>
    <w:rsid w:val="4A320AFE"/>
    <w:rsid w:val="4A452179"/>
    <w:rsid w:val="4B627C03"/>
    <w:rsid w:val="4BDC3B95"/>
    <w:rsid w:val="4C985562"/>
    <w:rsid w:val="4CC84087"/>
    <w:rsid w:val="4CFB761D"/>
    <w:rsid w:val="4D182E02"/>
    <w:rsid w:val="4D701148"/>
    <w:rsid w:val="4D9519D6"/>
    <w:rsid w:val="4DEA7E0B"/>
    <w:rsid w:val="4E165DDC"/>
    <w:rsid w:val="4ECC70D1"/>
    <w:rsid w:val="4EFA0201"/>
    <w:rsid w:val="4FB97798"/>
    <w:rsid w:val="505500C0"/>
    <w:rsid w:val="50CE6021"/>
    <w:rsid w:val="51010828"/>
    <w:rsid w:val="515D5589"/>
    <w:rsid w:val="51893798"/>
    <w:rsid w:val="51B66B49"/>
    <w:rsid w:val="522D1CD7"/>
    <w:rsid w:val="52B83936"/>
    <w:rsid w:val="53071283"/>
    <w:rsid w:val="532A4D5B"/>
    <w:rsid w:val="538D0488"/>
    <w:rsid w:val="540D56B2"/>
    <w:rsid w:val="547043E8"/>
    <w:rsid w:val="55934F8A"/>
    <w:rsid w:val="55AD2428"/>
    <w:rsid w:val="55C76276"/>
    <w:rsid w:val="56221826"/>
    <w:rsid w:val="56293D54"/>
    <w:rsid w:val="56506068"/>
    <w:rsid w:val="56D7112E"/>
    <w:rsid w:val="5744454B"/>
    <w:rsid w:val="5781287F"/>
    <w:rsid w:val="5790540A"/>
    <w:rsid w:val="57DF2320"/>
    <w:rsid w:val="58942E2E"/>
    <w:rsid w:val="58CA5C41"/>
    <w:rsid w:val="58F172A0"/>
    <w:rsid w:val="59857009"/>
    <w:rsid w:val="59976415"/>
    <w:rsid w:val="59B67BA0"/>
    <w:rsid w:val="59B81F17"/>
    <w:rsid w:val="59DF35F1"/>
    <w:rsid w:val="59E20FBF"/>
    <w:rsid w:val="5A781962"/>
    <w:rsid w:val="5A9128CD"/>
    <w:rsid w:val="5B9C405F"/>
    <w:rsid w:val="5C0C500F"/>
    <w:rsid w:val="5C7362BE"/>
    <w:rsid w:val="5E417ABB"/>
    <w:rsid w:val="5FB50883"/>
    <w:rsid w:val="5FE3239C"/>
    <w:rsid w:val="60484F50"/>
    <w:rsid w:val="60AE453A"/>
    <w:rsid w:val="61ED5437"/>
    <w:rsid w:val="61F52011"/>
    <w:rsid w:val="62213FD4"/>
    <w:rsid w:val="632D71BE"/>
    <w:rsid w:val="632E3501"/>
    <w:rsid w:val="63504C26"/>
    <w:rsid w:val="638911BB"/>
    <w:rsid w:val="639F31D4"/>
    <w:rsid w:val="648B0AFE"/>
    <w:rsid w:val="6632464D"/>
    <w:rsid w:val="665C3D1F"/>
    <w:rsid w:val="6738224C"/>
    <w:rsid w:val="6784042E"/>
    <w:rsid w:val="67DE5B8F"/>
    <w:rsid w:val="68036712"/>
    <w:rsid w:val="68F552B3"/>
    <w:rsid w:val="69580C9F"/>
    <w:rsid w:val="699A0B59"/>
    <w:rsid w:val="6A725784"/>
    <w:rsid w:val="6AF01424"/>
    <w:rsid w:val="6B915D4F"/>
    <w:rsid w:val="6BA94430"/>
    <w:rsid w:val="6BE353A8"/>
    <w:rsid w:val="6C1542C1"/>
    <w:rsid w:val="6C6B0A4D"/>
    <w:rsid w:val="6CB60F26"/>
    <w:rsid w:val="6D5426DF"/>
    <w:rsid w:val="6D6373A0"/>
    <w:rsid w:val="6D86343D"/>
    <w:rsid w:val="6DA2328F"/>
    <w:rsid w:val="6E5A04A3"/>
    <w:rsid w:val="6F0B3D65"/>
    <w:rsid w:val="6F98655C"/>
    <w:rsid w:val="6FA1384B"/>
    <w:rsid w:val="70B36AD6"/>
    <w:rsid w:val="70F73A24"/>
    <w:rsid w:val="7125370F"/>
    <w:rsid w:val="71942D96"/>
    <w:rsid w:val="72526BD2"/>
    <w:rsid w:val="72F94186"/>
    <w:rsid w:val="735246CC"/>
    <w:rsid w:val="737E46B7"/>
    <w:rsid w:val="73D63700"/>
    <w:rsid w:val="74006C62"/>
    <w:rsid w:val="7446426C"/>
    <w:rsid w:val="74505789"/>
    <w:rsid w:val="74D55148"/>
    <w:rsid w:val="74F51582"/>
    <w:rsid w:val="758C2763"/>
    <w:rsid w:val="75A90B67"/>
    <w:rsid w:val="75B17F09"/>
    <w:rsid w:val="76C339FE"/>
    <w:rsid w:val="76C824B3"/>
    <w:rsid w:val="76E05A34"/>
    <w:rsid w:val="77225F0D"/>
    <w:rsid w:val="774D63CE"/>
    <w:rsid w:val="77A3690F"/>
    <w:rsid w:val="77B5511F"/>
    <w:rsid w:val="77F46214"/>
    <w:rsid w:val="789A1009"/>
    <w:rsid w:val="794965EA"/>
    <w:rsid w:val="799B207D"/>
    <w:rsid w:val="79C0657C"/>
    <w:rsid w:val="79D04A89"/>
    <w:rsid w:val="79D14BC3"/>
    <w:rsid w:val="7A0825C4"/>
    <w:rsid w:val="7B3C22AE"/>
    <w:rsid w:val="7B6D3BD3"/>
    <w:rsid w:val="7C836739"/>
    <w:rsid w:val="7D196D04"/>
    <w:rsid w:val="7DEB18E2"/>
    <w:rsid w:val="7E55384D"/>
    <w:rsid w:val="7EF63CC9"/>
    <w:rsid w:val="7EF648F2"/>
    <w:rsid w:val="7F024122"/>
    <w:rsid w:val="7F514224"/>
    <w:rsid w:val="7F5906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next w:val="1"/>
    <w:qFormat/>
    <w:uiPriority w:val="0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5"/>
    <w:next w:val="1"/>
    <w:qFormat/>
    <w:uiPriority w:val="0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oc 3"/>
    <w:next w:val="1"/>
    <w:qFormat/>
    <w:uiPriority w:val="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9">
    <w:name w:val="toc 8"/>
    <w:next w:val="1"/>
    <w:qFormat/>
    <w:uiPriority w:val="0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2">
    <w:name w:val="toc 1"/>
    <w:next w:val="1"/>
    <w:qFormat/>
    <w:uiPriority w:val="0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3">
    <w:name w:val="toc 4"/>
    <w:next w:val="1"/>
    <w:qFormat/>
    <w:uiPriority w:val="0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toc 6"/>
    <w:next w:val="1"/>
    <w:qFormat/>
    <w:uiPriority w:val="0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toc 2"/>
    <w:next w:val="1"/>
    <w:qFormat/>
    <w:uiPriority w:val="0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16">
    <w:name w:val="toc 9"/>
    <w:next w:val="1"/>
    <w:qFormat/>
    <w:uiPriority w:val="0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Emphasis"/>
    <w:basedOn w:val="18"/>
    <w:qFormat/>
    <w:uiPriority w:val="0"/>
    <w:rPr>
      <w:i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No Spacing"/>
    <w:next w:val="1"/>
    <w:qFormat/>
    <w:uiPriority w:val="0"/>
    <w:pPr>
      <w:widowControl w:val="0"/>
      <w:shd w:val="clear" w:color="auto" w:fill="F1F1F1" w:themeFill="background1" w:themeFillShade="F2"/>
    </w:pPr>
    <w:rPr>
      <w:rFonts w:ascii="Consolas" w:hAnsi="Consolas" w:eastAsia="Consolas" w:cstheme="minorBidi"/>
      <w:kern w:val="2"/>
      <w:sz w:val="18"/>
      <w:szCs w:val="21"/>
      <w:lang w:val="en-US" w:eastAsia="zh-CN" w:bidi="ar-SA"/>
    </w:rPr>
  </w:style>
  <w:style w:type="paragraph" w:customStyle="1" w:styleId="25">
    <w:name w:val="样式1"/>
    <w:basedOn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aln\Desktop\&#26032;&#32593;&#32852;&#21512;&#36151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goaln</dc:creator>
  <cp:lastModifiedBy>goaln</cp:lastModifiedBy>
  <dcterms:modified xsi:type="dcterms:W3CDTF">2018-06-05T03:26:13Z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